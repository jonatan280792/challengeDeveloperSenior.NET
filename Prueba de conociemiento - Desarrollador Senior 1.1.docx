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1080" w14:textId="6C7BAEB4" w:rsidR="00872CB1" w:rsidRDefault="002D724B" w:rsidP="00872CB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>PRUEBA DE CONOCIEMIENTO</w:t>
      </w:r>
      <w:r w:rsidRPr="00872CB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 xml:space="preserve"> C# , WCF Y MVC</w:t>
      </w:r>
    </w:p>
    <w:p w14:paraId="5FEA25C7" w14:textId="3B0FC431" w:rsidR="0082445A" w:rsidRPr="00872CB1" w:rsidRDefault="0082445A" w:rsidP="00872CB1">
      <w:pPr>
        <w:pStyle w:val="NormalWeb"/>
        <w:spacing w:before="0" w:beforeAutospacing="0" w:after="160" w:afterAutospacing="0"/>
        <w:jc w:val="center"/>
        <w:rPr>
          <w:lang w:val="es-CO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>Version 1.1</w:t>
      </w:r>
    </w:p>
    <w:p w14:paraId="36BE006D" w14:textId="77777777" w:rsidR="00872CB1" w:rsidRPr="002D724B" w:rsidRDefault="00872CB1" w:rsidP="00872CB1">
      <w:pPr>
        <w:rPr>
          <w:lang w:val="es-CO"/>
        </w:rPr>
      </w:pPr>
    </w:p>
    <w:p w14:paraId="32232E3D" w14:textId="5C1BE203" w:rsidR="00872CB1" w:rsidRPr="006279EB" w:rsidRDefault="00872CB1" w:rsidP="00872CB1">
      <w:pPr>
        <w:pStyle w:val="NormalWeb"/>
        <w:spacing w:before="0" w:beforeAutospacing="0" w:after="160" w:afterAutospacing="0"/>
        <w:rPr>
          <w:lang w:val="es-CO"/>
        </w:rPr>
      </w:pPr>
      <w:r w:rsidRPr="006279EB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Pre</w:t>
      </w:r>
      <w:r w:rsidR="006279EB" w:rsidRPr="006279EB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-</w:t>
      </w:r>
      <w:r w:rsidRPr="006279EB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requisitos para la prueba</w:t>
      </w:r>
    </w:p>
    <w:p w14:paraId="0AB1AF6F" w14:textId="1FDAD1F4" w:rsidR="00872CB1" w:rsidRPr="00872CB1" w:rsidRDefault="00872CB1" w:rsidP="00F04B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Visual Studio 201</w:t>
      </w:r>
      <w:r w:rsidR="0082445A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9</w:t>
      </w:r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 xml:space="preserve"> Comunity Edition (Si no se tiene descargar </w:t>
      </w:r>
      <w:hyperlink r:id="rId8" w:history="1">
        <w:proofErr w:type="spellStart"/>
        <w:r w:rsidRPr="00872CB1">
          <w:rPr>
            <w:rStyle w:val="Hipervnculo"/>
            <w:rFonts w:ascii="Calibri" w:hAnsi="Calibri" w:cs="Calibri"/>
            <w:color w:val="0563C1"/>
            <w:sz w:val="22"/>
            <w:szCs w:val="22"/>
            <w:shd w:val="clear" w:color="auto" w:fill="FFFFFF"/>
            <w:lang w:val="es-CO"/>
          </w:rPr>
          <w:t>aqui</w:t>
        </w:r>
        <w:proofErr w:type="spellEnd"/>
      </w:hyperlink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)</w:t>
      </w:r>
    </w:p>
    <w:p w14:paraId="5DA3DD8F" w14:textId="77777777" w:rsidR="00872CB1" w:rsidRPr="00872CB1" w:rsidRDefault="00872CB1" w:rsidP="00F04B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 xml:space="preserve">SQL Express (Si no se tiene descargar </w:t>
      </w:r>
      <w:hyperlink r:id="rId9" w:history="1">
        <w:proofErr w:type="spellStart"/>
        <w:r w:rsidRPr="00872CB1">
          <w:rPr>
            <w:rStyle w:val="Hipervnculo"/>
            <w:rFonts w:ascii="Calibri" w:hAnsi="Calibri" w:cs="Calibri"/>
            <w:color w:val="0563C1"/>
            <w:sz w:val="22"/>
            <w:szCs w:val="22"/>
            <w:shd w:val="clear" w:color="auto" w:fill="FFFFFF"/>
            <w:lang w:val="es-CO"/>
          </w:rPr>
          <w:t>aqui</w:t>
        </w:r>
        <w:proofErr w:type="spellEnd"/>
      </w:hyperlink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)</w:t>
      </w:r>
    </w:p>
    <w:p w14:paraId="7277A58A" w14:textId="77777777" w:rsidR="00872CB1" w:rsidRPr="00872CB1" w:rsidRDefault="00872CB1" w:rsidP="00F04BD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 xml:space="preserve">Management Studio (Si no se tiene descargar </w:t>
      </w:r>
      <w:hyperlink r:id="rId10" w:history="1">
        <w:r w:rsidRPr="00872CB1">
          <w:rPr>
            <w:rStyle w:val="Hipervnculo"/>
            <w:rFonts w:ascii="Calibri" w:hAnsi="Calibri" w:cs="Calibri"/>
            <w:color w:val="0563C1"/>
            <w:sz w:val="22"/>
            <w:szCs w:val="22"/>
            <w:shd w:val="clear" w:color="auto" w:fill="FFFFFF"/>
            <w:lang w:val="es-CO"/>
          </w:rPr>
          <w:t>aquí</w:t>
        </w:r>
      </w:hyperlink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>)</w:t>
      </w:r>
    </w:p>
    <w:p w14:paraId="7316A33B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4680F144" w14:textId="46CA30CE" w:rsidR="00872CB1" w:rsidRDefault="00872CB1" w:rsidP="00872CB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</w:pPr>
      <w:r w:rsidRPr="0082445A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>PARTE A – Conocimientos Básicos</w:t>
      </w:r>
    </w:p>
    <w:p w14:paraId="55BF31D1" w14:textId="0AC37F58" w:rsidR="00282582" w:rsidRPr="0082445A" w:rsidRDefault="00282582" w:rsidP="00872CB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>Instrucciones:</w:t>
      </w:r>
    </w:p>
    <w:p w14:paraId="2CCECF58" w14:textId="78E7B6F2" w:rsidR="00872CB1" w:rsidRPr="00282582" w:rsidRDefault="00282582" w:rsidP="00282582">
      <w:pPr>
        <w:pStyle w:val="NormalWeb"/>
        <w:numPr>
          <w:ilvl w:val="0"/>
          <w:numId w:val="52"/>
        </w:numPr>
        <w:spacing w:before="0" w:beforeAutospacing="0" w:after="160" w:afterAutospacing="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</w:pPr>
      <w:r w:rsidRPr="00282582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  <w:t xml:space="preserve">De solución a las preguntas en la tabla de respuesta. </w:t>
      </w:r>
    </w:p>
    <w:p w14:paraId="137F764D" w14:textId="15EE9E81" w:rsidR="00282582" w:rsidRPr="00282582" w:rsidRDefault="00282582" w:rsidP="00282582">
      <w:pPr>
        <w:pStyle w:val="NormalWeb"/>
        <w:numPr>
          <w:ilvl w:val="0"/>
          <w:numId w:val="52"/>
        </w:numPr>
        <w:spacing w:before="0" w:beforeAutospacing="0" w:after="160" w:afterAutospacing="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</w:pPr>
      <w:r w:rsidRPr="00282582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  <w:t>Tenga en cuenta que en algunas preguntas puede haber entre dos o más respuestas correctas.</w:t>
      </w:r>
    </w:p>
    <w:p w14:paraId="7E437F88" w14:textId="671BC2B4" w:rsidR="00282582" w:rsidRPr="00282582" w:rsidRDefault="00282582" w:rsidP="00282582">
      <w:pPr>
        <w:pStyle w:val="NormalWeb"/>
        <w:numPr>
          <w:ilvl w:val="0"/>
          <w:numId w:val="52"/>
        </w:numPr>
        <w:spacing w:before="0" w:beforeAutospacing="0" w:after="160" w:afterAutospacing="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</w:pPr>
      <w:r w:rsidRPr="00282582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s-CO"/>
        </w:rPr>
        <w:t>Verifique antes de enviar.</w:t>
      </w:r>
    </w:p>
    <w:p w14:paraId="2F79959C" w14:textId="1C5D2E62" w:rsidR="00282582" w:rsidRDefault="00282582" w:rsidP="00872CB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</w:pPr>
    </w:p>
    <w:p w14:paraId="68B07292" w14:textId="3F8C33A8" w:rsidR="00282582" w:rsidRDefault="00282582" w:rsidP="00872CB1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0"/>
          <w:szCs w:val="20"/>
          <w:lang w:val="es-ES"/>
        </w:rPr>
      </w:pPr>
      <w:r>
        <w:rPr>
          <w:shd w:val="clear" w:color="auto" w:fill="FFFFFF"/>
          <w:lang w:val="es-CO"/>
        </w:rPr>
        <w:fldChar w:fldCharType="begin"/>
      </w:r>
      <w:r>
        <w:rPr>
          <w:shd w:val="clear" w:color="auto" w:fill="FFFFFF"/>
          <w:lang w:val="es-CO"/>
        </w:rPr>
        <w:instrText xml:space="preserve"> LINK Excel.Sheet.12 "Libro1" "Hoja1!F1C1:F8C10" \a \f 4 \h  \* MERGEFORMAT </w:instrText>
      </w:r>
      <w:r>
        <w:rPr>
          <w:shd w:val="clear" w:color="auto" w:fill="FFFFFF"/>
          <w:lang w:val="es-CO"/>
        </w:rPr>
        <w:fldChar w:fldCharType="separate"/>
      </w:r>
    </w:p>
    <w:tbl>
      <w:tblPr>
        <w:tblW w:w="10919" w:type="dxa"/>
        <w:jc w:val="center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100"/>
      </w:tblGrid>
      <w:tr w:rsidR="00282582" w:rsidRPr="00282582" w14:paraId="01F7632E" w14:textId="77777777" w:rsidTr="00282582">
        <w:trPr>
          <w:trHeight w:val="382"/>
          <w:jc w:val="center"/>
        </w:trPr>
        <w:tc>
          <w:tcPr>
            <w:tcW w:w="109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center"/>
            <w:hideMark/>
          </w:tcPr>
          <w:p w14:paraId="7DDF7E26" w14:textId="18073CB4" w:rsidR="00282582" w:rsidRPr="00282582" w:rsidRDefault="00282582" w:rsidP="0028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TABLA DE RESPUESTAS</w:t>
            </w:r>
          </w:p>
        </w:tc>
      </w:tr>
      <w:tr w:rsidR="00282582" w:rsidRPr="00282582" w14:paraId="69717336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A49A6E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C522B6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2.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D18C28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3.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FAA23D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4.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2ED17C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5.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2734EC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6.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262863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7.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E8321C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8.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D73557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9.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2603ED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10.</w:t>
            </w:r>
          </w:p>
        </w:tc>
      </w:tr>
      <w:tr w:rsidR="00282582" w:rsidRPr="00282582" w14:paraId="28378A21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5DCFD6" w14:textId="24FAC43A" w:rsidR="00282582" w:rsidRPr="00282582" w:rsidRDefault="00034E78" w:rsidP="00034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34E78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FB09D3" w14:textId="113086D0" w:rsidR="00282582" w:rsidRPr="00282582" w:rsidRDefault="00034E78" w:rsidP="00034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B4CF9F" w14:textId="5F83603C" w:rsidR="00282582" w:rsidRPr="00282582" w:rsidRDefault="00034E78" w:rsidP="00034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2, 3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8DFD26" w14:textId="2D05E1BB" w:rsidR="00282582" w:rsidRPr="00282582" w:rsidRDefault="00034E78" w:rsidP="00034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357458" w14:textId="04BF5B11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BD3022" w14:textId="1A085BAE" w:rsidR="00282582" w:rsidRPr="00282582" w:rsidRDefault="003F6F5D" w:rsidP="003F6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EC4BDD" w14:textId="1AD94EB3" w:rsidR="00282582" w:rsidRPr="00282582" w:rsidRDefault="00412382" w:rsidP="0041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c, 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272A04" w14:textId="160E8189" w:rsidR="00282582" w:rsidRPr="00282582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838EED" w14:textId="2D1A5D13" w:rsidR="00282582" w:rsidRPr="00282582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0F1222" w14:textId="16C24200" w:rsidR="00282582" w:rsidRPr="00282582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DA7A23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c</w:t>
            </w:r>
          </w:p>
        </w:tc>
      </w:tr>
      <w:tr w:rsidR="00282582" w:rsidRPr="00282582" w14:paraId="675ED43E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BADD6A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11.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CD2C03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12.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1E365A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13.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17C434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14.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CEF0DB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15.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FAE5F7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16.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54F77E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17.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A7708C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18.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95612F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19.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BE1601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20.</w:t>
            </w:r>
          </w:p>
        </w:tc>
      </w:tr>
      <w:tr w:rsidR="00282582" w:rsidRPr="00282582" w14:paraId="7817A860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012AFC" w14:textId="798F0C82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DAE4EF" w14:textId="499A85CF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D6111" w14:textId="15EF4911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D1A483" w14:textId="0E4D2FA2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A11F89" w14:textId="3CC017E0" w:rsidR="00282582" w:rsidRPr="00DA7A23" w:rsidRDefault="00DA7A23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43C4FA" w14:textId="0CEED03C" w:rsidR="00282582" w:rsidRPr="00DA7A23" w:rsidRDefault="00B043DF" w:rsidP="00DA7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E88E8C" w14:textId="50A373DC" w:rsidR="00282582" w:rsidRPr="00B043DF" w:rsidRDefault="00B043DF" w:rsidP="00B0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B187FF" w14:textId="138F65CE" w:rsidR="00282582" w:rsidRPr="00282582" w:rsidRDefault="00B043DF" w:rsidP="00B0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B043DF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BB1422" w14:textId="068F1C6D" w:rsidR="00282582" w:rsidRPr="00B043DF" w:rsidRDefault="00B043DF" w:rsidP="00B0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0035AA" w14:textId="77765A80" w:rsidR="00282582" w:rsidRPr="00282582" w:rsidRDefault="00B043DF" w:rsidP="00B0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B043DF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1</w:t>
            </w:r>
          </w:p>
        </w:tc>
      </w:tr>
      <w:tr w:rsidR="00282582" w:rsidRPr="00282582" w14:paraId="76388D2C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A3611D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25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21.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14A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1FDD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1BC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825A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B2B4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6E78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B96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2BD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0DC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</w:tr>
      <w:tr w:rsidR="00282582" w:rsidRPr="00282582" w14:paraId="06B1082A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8CBC0E" w14:textId="0DF177D1" w:rsidR="00282582" w:rsidRPr="00B043DF" w:rsidRDefault="00B043DF" w:rsidP="00B04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54A8" w14:textId="77777777" w:rsidR="00282582" w:rsidRPr="00282582" w:rsidRDefault="00282582" w:rsidP="00282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7657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C21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2EC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5265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E4A6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D2B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FDA6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788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</w:tr>
      <w:tr w:rsidR="00282582" w:rsidRPr="00282582" w14:paraId="696D0FE2" w14:textId="77777777" w:rsidTr="00282582">
        <w:trPr>
          <w:trHeight w:val="231"/>
          <w:jc w:val="center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D8D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C3E5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FCB6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A7C3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AEEC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75D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408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280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700F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DA86" w14:textId="77777777" w:rsidR="00282582" w:rsidRPr="00282582" w:rsidRDefault="00282582" w:rsidP="0028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n-US"/>
              </w:rPr>
            </w:pPr>
          </w:p>
        </w:tc>
      </w:tr>
    </w:tbl>
    <w:p w14:paraId="3B19E508" w14:textId="0DAF3771" w:rsidR="00764F71" w:rsidRPr="00282582" w:rsidRDefault="00282582" w:rsidP="00872CB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fldChar w:fldCharType="end"/>
      </w:r>
    </w:p>
    <w:p w14:paraId="5BB487A8" w14:textId="77777777" w:rsidR="00872CB1" w:rsidRDefault="00872CB1" w:rsidP="00F04B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creating a complex query that doesn’t require any particular order and you want to run it in parallel. Which method should you use?</w:t>
      </w:r>
    </w:p>
    <w:p w14:paraId="37C51C96" w14:textId="77777777" w:rsidR="00872CB1" w:rsidRDefault="00872CB1" w:rsidP="00F04B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AsParallel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FE67731" w14:textId="77777777" w:rsidR="00872CB1" w:rsidRDefault="00872CB1" w:rsidP="00F04B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AsSequential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 </w:t>
      </w:r>
    </w:p>
    <w:p w14:paraId="67775E54" w14:textId="77777777" w:rsidR="00872CB1" w:rsidRDefault="00872CB1" w:rsidP="00F04B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AsOrdered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96A99F3" w14:textId="77777777" w:rsidR="00872CB1" w:rsidRDefault="00872CB1" w:rsidP="00F04BD3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WithDegreeOfParallelism</w:t>
      </w:r>
      <w:proofErr w:type="spellEnd"/>
    </w:p>
    <w:p w14:paraId="39A0EC86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6D9EA413" w14:textId="77777777" w:rsidR="00872CB1" w:rsidRDefault="00872CB1" w:rsidP="00F04BD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need to implement cancellation for a long running task. Which object do you pass to the task? </w:t>
      </w:r>
    </w:p>
    <w:p w14:paraId="7A094D1B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51E00DB4" w14:textId="77777777" w:rsidR="00872CB1" w:rsidRDefault="00872CB1" w:rsidP="00F04BD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CancellationTokenSource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B7A86D6" w14:textId="77777777" w:rsidR="00872CB1" w:rsidRDefault="00872CB1" w:rsidP="00F04BD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CancellationToken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6938E6B" w14:textId="77777777" w:rsidR="00872CB1" w:rsidRDefault="00872CB1" w:rsidP="00F04BD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Boolean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isCancelled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variable </w:t>
      </w:r>
    </w:p>
    <w:p w14:paraId="25CB6E12" w14:textId="77777777" w:rsidR="00872CB1" w:rsidRDefault="00872CB1" w:rsidP="00F04BD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Volatile</w:t>
      </w:r>
    </w:p>
    <w:p w14:paraId="084A8228" w14:textId="77777777" w:rsidR="00872CB1" w:rsidRDefault="00872CB1" w:rsidP="00F04BD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need to iterate over a collection in which you know the number of items. You need to remove certain items from the collection. Which statement do you use? </w:t>
      </w:r>
    </w:p>
    <w:p w14:paraId="2D6FF54D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3B224A5D" w14:textId="77777777" w:rsidR="00872CB1" w:rsidRDefault="00872CB1" w:rsidP="00F04BD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switch </w:t>
      </w:r>
    </w:p>
    <w:p w14:paraId="2D8B9EE3" w14:textId="77777777" w:rsidR="00872CB1" w:rsidRDefault="00872CB1" w:rsidP="00F04BD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foreach </w:t>
      </w:r>
    </w:p>
    <w:p w14:paraId="605B40C8" w14:textId="77777777" w:rsidR="00872CB1" w:rsidRDefault="00872CB1" w:rsidP="00F04BD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for </w:t>
      </w:r>
    </w:p>
    <w:p w14:paraId="27D11C17" w14:textId="77777777" w:rsidR="00872CB1" w:rsidRDefault="00872CB1" w:rsidP="00F04BD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goto</w:t>
      </w:r>
      <w:proofErr w:type="spellEnd"/>
    </w:p>
    <w:p w14:paraId="1C2F5342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5E99C798" w14:textId="77777777" w:rsidR="00872CB1" w:rsidRDefault="00872CB1" w:rsidP="00F04BD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have declared an event on your class, and you want outside users of your class to raise this event. What do you do? </w:t>
      </w:r>
    </w:p>
    <w:p w14:paraId="4C8AEA09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0841309E" w14:textId="77777777" w:rsidR="00872CB1" w:rsidRDefault="00872CB1" w:rsidP="00F04BD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Make the event public. </w:t>
      </w:r>
    </w:p>
    <w:p w14:paraId="47F2CC9A" w14:textId="77777777" w:rsidR="00872CB1" w:rsidRDefault="00872CB1" w:rsidP="00F04BD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Add a public method to your class that raises the event. </w:t>
      </w:r>
    </w:p>
    <w:p w14:paraId="48A01A6B" w14:textId="77777777" w:rsidR="00872CB1" w:rsidRDefault="00872CB1" w:rsidP="00F04BD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a public delegate instead of an event. </w:t>
      </w:r>
    </w:p>
    <w:p w14:paraId="412258FB" w14:textId="77777777" w:rsidR="00872CB1" w:rsidRDefault="00872CB1" w:rsidP="00F04BD3">
      <w:pPr>
        <w:pStyle w:val="NormalWeb"/>
        <w:numPr>
          <w:ilvl w:val="1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a custom event accessor to give access to outside users.</w:t>
      </w:r>
    </w:p>
    <w:p w14:paraId="5DBC746A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21CB018B" w14:textId="77777777" w:rsidR="00872CB1" w:rsidRDefault="00872CB1" w:rsidP="00F04BD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Your code catches an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when a file cannot be accessed. You want to give more information to the caller of your code. What do you do? </w:t>
      </w:r>
    </w:p>
    <w:p w14:paraId="0406EEB7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1900A552" w14:textId="77777777" w:rsidR="00872CB1" w:rsidRDefault="00872CB1" w:rsidP="00F04BD3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Change the message of the exception and rethrow the exception. </w:t>
      </w:r>
    </w:p>
    <w:p w14:paraId="48D2EF2A" w14:textId="77777777" w:rsidR="00872CB1" w:rsidRDefault="00872CB1" w:rsidP="00F04BD3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Throw a new exception with extra information that has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InnerException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 </w:t>
      </w:r>
    </w:p>
    <w:p w14:paraId="5F2DF6D2" w14:textId="77777777" w:rsidR="00872CB1" w:rsidRDefault="00872CB1" w:rsidP="00F04BD3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Throw a new exception with more detailed info. </w:t>
      </w:r>
    </w:p>
    <w:p w14:paraId="0162CAF5" w14:textId="77777777" w:rsidR="00872CB1" w:rsidRDefault="00872CB1" w:rsidP="00F04BD3">
      <w:pPr>
        <w:pStyle w:val="NormalWeb"/>
        <w:numPr>
          <w:ilvl w:val="1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throw to rethrow the exception and save the call stack.</w:t>
      </w:r>
    </w:p>
    <w:p w14:paraId="4610C55D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0C7048A5" w14:textId="77777777" w:rsidR="00872CB1" w:rsidRDefault="00872CB1" w:rsidP="00F04BD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Suppose you want to sort the Recipe class in question 6 by any of the properties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MainIngredient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TotalTime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or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CostPerPerson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In that case, which of the following interfaces would probably be most useful? </w:t>
      </w:r>
    </w:p>
    <w:p w14:paraId="4A9FA84C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6A085AF3" w14:textId="77777777" w:rsidR="00872CB1" w:rsidRDefault="00872CB1" w:rsidP="00F04B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IDisposable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D961955" w14:textId="77777777" w:rsidR="00872CB1" w:rsidRDefault="00872CB1" w:rsidP="00F04B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IComparable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256B1C9" w14:textId="77777777" w:rsidR="00872CB1" w:rsidRDefault="00872CB1" w:rsidP="00F04B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IComparer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2EF590B" w14:textId="77777777" w:rsidR="00872CB1" w:rsidRDefault="00872CB1" w:rsidP="00F04BD3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ISortable</w:t>
      </w:r>
      <w:proofErr w:type="spellEnd"/>
    </w:p>
    <w:p w14:paraId="2337B97D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2BD3B69F" w14:textId="77777777" w:rsidR="00872CB1" w:rsidRDefault="00872CB1" w:rsidP="00F04BD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 a multithreaded application how would you increment a variable called counter in a lock free manner? Choose all that apply. </w:t>
      </w:r>
    </w:p>
    <w:p w14:paraId="7411ACCD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651F39C5" w14:textId="77777777" w:rsidR="00872CB1" w:rsidRDefault="00872CB1" w:rsidP="00F04BD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lock(counter){counter++;} </w:t>
      </w:r>
    </w:p>
    <w:p w14:paraId="79F819CC" w14:textId="77777777" w:rsidR="00872CB1" w:rsidRDefault="00872CB1" w:rsidP="00F04BD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counter++; </w:t>
      </w:r>
    </w:p>
    <w:p w14:paraId="3E02A224" w14:textId="77777777" w:rsidR="00872CB1" w:rsidRDefault="00872CB1" w:rsidP="00F04BD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Interlocked.Add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(ref counter, 1); </w:t>
      </w:r>
    </w:p>
    <w:p w14:paraId="061322D0" w14:textId="77777777" w:rsidR="00872CB1" w:rsidRDefault="00872CB1" w:rsidP="00F04BD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Interlocked.Increment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(counter); </w:t>
      </w:r>
    </w:p>
    <w:p w14:paraId="272B2FF9" w14:textId="77777777" w:rsidR="00872CB1" w:rsidRDefault="00872CB1" w:rsidP="00F04BD3">
      <w:pPr>
        <w:pStyle w:val="NormalWeb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Interlocked.Increment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(ref counter);</w:t>
      </w:r>
    </w:p>
    <w:p w14:paraId="3EDC35F4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210EAAF5" w14:textId="77777777" w:rsidR="00872CB1" w:rsidRDefault="00872CB1" w:rsidP="00F04BD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Which code can create a lambda expression?</w:t>
      </w:r>
    </w:p>
    <w:p w14:paraId="4AC14043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72CB1A36" w14:textId="77777777" w:rsidR="00872CB1" w:rsidRDefault="00872CB1" w:rsidP="00F04BD3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delegate x = x =&gt; 5 + 5; </w:t>
      </w:r>
    </w:p>
    <w:p w14:paraId="74B97B95" w14:textId="77777777" w:rsidR="00872CB1" w:rsidRDefault="00872CB1" w:rsidP="00F04BD3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delegate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MySub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double x);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MySub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= delegate(double y) { y * y; }</w:t>
      </w:r>
    </w:p>
    <w:p w14:paraId="0AC6E79C" w14:textId="77777777" w:rsidR="00872CB1" w:rsidRDefault="00872CB1" w:rsidP="00F04BD3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 =&gt; x * x; </w:t>
      </w:r>
    </w:p>
    <w:p w14:paraId="0BB0157B" w14:textId="77777777" w:rsidR="00872CB1" w:rsidRDefault="00872CB1" w:rsidP="00F04BD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delegate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MySub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);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MySub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= x * x;</w:t>
      </w:r>
    </w:p>
    <w:p w14:paraId="7D34BFEF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6BB43320" w14:textId="77777777" w:rsidR="00872CB1" w:rsidRDefault="00872CB1" w:rsidP="00F04BD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Which collection would you use if you need to quickly find an element by its key rather than its index? </w:t>
      </w:r>
    </w:p>
    <w:p w14:paraId="7B1A43D7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39A97AA1" w14:textId="77777777" w:rsidR="00872CB1" w:rsidRDefault="00872CB1" w:rsidP="00F04BD3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Dictionary </w:t>
      </w:r>
    </w:p>
    <w:p w14:paraId="35D23F24" w14:textId="77777777" w:rsidR="00872CB1" w:rsidRDefault="00872CB1" w:rsidP="00F04BD3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List </w:t>
      </w:r>
    </w:p>
    <w:p w14:paraId="5DCD1AF3" w14:textId="77777777" w:rsidR="00872CB1" w:rsidRDefault="00872CB1" w:rsidP="00F04BD3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SortedList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08FB213" w14:textId="77777777" w:rsidR="00872CB1" w:rsidRDefault="00872CB1" w:rsidP="00F04BD3">
      <w:pPr>
        <w:pStyle w:val="NormalWeb"/>
        <w:numPr>
          <w:ilvl w:val="0"/>
          <w:numId w:val="19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Queue</w:t>
      </w:r>
    </w:p>
    <w:p w14:paraId="43AF358E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33A65A55" w14:textId="77777777" w:rsidR="00872CB1" w:rsidRDefault="00872CB1" w:rsidP="00F04BD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Which ADO.NET object is a fully traversable cursor and is disconnected from the database? </w:t>
      </w:r>
    </w:p>
    <w:p w14:paraId="0FE44F3D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44C0A144" w14:textId="77777777" w:rsidR="00872CB1" w:rsidRDefault="00872CB1" w:rsidP="00F04BD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DBDataReader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CF779D5" w14:textId="77777777" w:rsidR="00872CB1" w:rsidRDefault="00872CB1" w:rsidP="00F04BD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DataSet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D09A8D6" w14:textId="77777777" w:rsidR="00872CB1" w:rsidRDefault="00872CB1" w:rsidP="00F04BD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DataTable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69EE604" w14:textId="77777777" w:rsidR="00872CB1" w:rsidRDefault="00872CB1" w:rsidP="00F04BD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DataAdapter</w:t>
      </w:r>
      <w:proofErr w:type="spellEnd"/>
    </w:p>
    <w:p w14:paraId="78EB2435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6FD8EFA6" w14:textId="77777777" w:rsidR="00872CB1" w:rsidRDefault="00872CB1" w:rsidP="00F04BD3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Which clause orders the state and then the city? </w:t>
      </w:r>
    </w:p>
    <w:p w14:paraId="706EB0CF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6181D8A1" w14:textId="77777777" w:rsidR="00872CB1" w:rsidRDefault="00872CB1" w:rsidP="00F04BD3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orderby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h.State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orderby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h.City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D6073D3" w14:textId="77777777" w:rsidR="00872CB1" w:rsidRDefault="00872CB1" w:rsidP="00F04BD3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orderby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h.State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thenby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h.City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8484F9B" w14:textId="77777777" w:rsidR="00872CB1" w:rsidRDefault="00872CB1" w:rsidP="00F04BD3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orderby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h.State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h.City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9229AA4" w14:textId="77777777" w:rsidR="00872CB1" w:rsidRDefault="00872CB1" w:rsidP="00F04BD3">
      <w:pPr>
        <w:pStyle w:val="NormalWeb"/>
        <w:numPr>
          <w:ilvl w:val="1"/>
          <w:numId w:val="2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orderby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h.State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thenby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h.City</w:t>
      </w:r>
      <w:proofErr w:type="spellEnd"/>
    </w:p>
    <w:p w14:paraId="1F935B4C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732244A7" w14:textId="77777777" w:rsidR="00872CB1" w:rsidRDefault="00872CB1" w:rsidP="00F04BD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Which of the following regular expressions matches license plate values that must include three uppercase letters followed by a space and three digits, or three digits followed by a space and three uppercase letters? </w:t>
      </w:r>
    </w:p>
    <w:p w14:paraId="04B0B6E7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0A6575B1" w14:textId="77777777" w:rsidR="00872CB1" w:rsidRDefault="00872CB1" w:rsidP="00F04BD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(^\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d{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3} [A-Z]{3}$)|(^[A-Z]{3} \d{3}$) </w:t>
      </w:r>
    </w:p>
    <w:p w14:paraId="7160BC7F" w14:textId="77777777" w:rsidR="00872CB1" w:rsidRDefault="00872CB1" w:rsidP="00F04BD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^\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d{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3} [A-Z]{3} [A-Z]{3} \d{3}$ </w:t>
      </w:r>
    </w:p>
    <w:p w14:paraId="272C52FE" w14:textId="77777777" w:rsidR="00872CB1" w:rsidRDefault="00872CB1" w:rsidP="00F04BD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^\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w{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3} \d{3}|\d{3} \w{3}$ </w:t>
      </w:r>
    </w:p>
    <w:p w14:paraId="6A78A1AE" w14:textId="77777777" w:rsidR="00872CB1" w:rsidRDefault="00872CB1" w:rsidP="00F04BD3">
      <w:pPr>
        <w:pStyle w:val="NormalWeb"/>
        <w:numPr>
          <w:ilvl w:val="0"/>
          <w:numId w:val="2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^(\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d{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3} [A-Z]{3})?$</w:t>
      </w:r>
    </w:p>
    <w:p w14:paraId="30DF6E06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068C9F8B" w14:textId="77777777" w:rsidR="00872CB1" w:rsidRDefault="00872CB1" w:rsidP="00F04BD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What describes a strong name assembly? </w:t>
      </w:r>
    </w:p>
    <w:p w14:paraId="5BD15649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08E8109B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Name </w:t>
      </w:r>
    </w:p>
    <w:p w14:paraId="49D1B4DE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Version </w:t>
      </w:r>
    </w:p>
    <w:p w14:paraId="0D148916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Public key token </w:t>
      </w:r>
    </w:p>
    <w:p w14:paraId="67DBBBB3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Culture  </w:t>
      </w:r>
    </w:p>
    <w:p w14:paraId="73BCB065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Processor Architecture  </w:t>
      </w:r>
    </w:p>
    <w:p w14:paraId="28C801E3" w14:textId="77777777" w:rsidR="00872CB1" w:rsidRDefault="00872CB1" w:rsidP="00F04BD3">
      <w:pPr>
        <w:pStyle w:val="NormalWeb"/>
        <w:numPr>
          <w:ilvl w:val="1"/>
          <w:numId w:val="2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All the above</w:t>
      </w:r>
    </w:p>
    <w:p w14:paraId="1BFD2A39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5A498E7E" w14:textId="77777777" w:rsidR="00872CB1" w:rsidRDefault="00872CB1" w:rsidP="00F04BD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designing an application in which a section of the main page will be populated by content from a third-party provider. You do not have control over the responsiveness of the client or how much information will be returned with each request. The call is to a RESTful service and will return the information formatted in Extensible Markup Language (XML). What is the best way to implement this application? </w:t>
      </w:r>
    </w:p>
    <w:p w14:paraId="52EC640B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51C6E5E4" w14:textId="77777777" w:rsidR="00872CB1" w:rsidRDefault="00872CB1" w:rsidP="00F04BD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 a model that handles the data call to populate the model. Create a partial view containing only this display area and put an asynchronous service call that returns this model in the partial view controller. </w:t>
      </w:r>
    </w:p>
    <w:p w14:paraId="566E4B3F" w14:textId="77777777" w:rsidR="00872CB1" w:rsidRDefault="00872CB1" w:rsidP="00F04BD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Put a synchronous service call into the main page controller. </w:t>
      </w:r>
    </w:p>
    <w:p w14:paraId="60498D8C" w14:textId="77777777" w:rsidR="00872CB1" w:rsidRDefault="00872CB1" w:rsidP="00F04BD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 a partial view containing only this display area and put a synchronous service call in the partial view controller. </w:t>
      </w:r>
    </w:p>
    <w:p w14:paraId="00C80FA7" w14:textId="77777777" w:rsidR="00872CB1" w:rsidRDefault="00872CB1" w:rsidP="00F04BD3">
      <w:pPr>
        <w:pStyle w:val="NormalWeb"/>
        <w:numPr>
          <w:ilvl w:val="1"/>
          <w:numId w:val="2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Create a partial view containing only this display area and put an asynchronous service call in the partial view controller.</w:t>
      </w:r>
    </w:p>
    <w:p w14:paraId="160D1A57" w14:textId="77777777" w:rsidR="00872CB1" w:rsidRPr="00872CB1" w:rsidRDefault="00872CB1" w:rsidP="00872CB1">
      <w:pPr>
        <w:rPr>
          <w:rFonts w:ascii="Times New Roman" w:hAnsi="Times New Roman" w:cs="Times New Roman"/>
          <w:color w:val="auto"/>
          <w:szCs w:val="24"/>
          <w:lang w:val="en-US"/>
        </w:rPr>
      </w:pPr>
    </w:p>
    <w:p w14:paraId="0FB83694" w14:textId="77777777" w:rsidR="00872CB1" w:rsidRDefault="00872CB1" w:rsidP="00F04BD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designing an ASP.NET MVC 4 application that uses an Oracle database for persistence. What session configuration choices enable you to deploy your application on a web farm? (Choose all that apply.) </w:t>
      </w:r>
    </w:p>
    <w:p w14:paraId="291288DF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47199E94" w14:textId="77777777" w:rsidR="00872CB1" w:rsidRDefault="00872CB1" w:rsidP="00F04BD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InProc </w:t>
      </w:r>
    </w:p>
    <w:p w14:paraId="3CE56181" w14:textId="77777777" w:rsidR="00872CB1" w:rsidRDefault="00872CB1" w:rsidP="00F04BD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SQLServer</w:t>
      </w:r>
      <w:proofErr w:type="spellEnd"/>
    </w:p>
    <w:p w14:paraId="46DA69D4" w14:textId="77777777" w:rsidR="00872CB1" w:rsidRDefault="00872CB1" w:rsidP="00F04BD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StateServer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41ACD4C" w14:textId="77777777" w:rsidR="00872CB1" w:rsidRDefault="00872CB1" w:rsidP="00F04BD3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Custom session provider</w:t>
      </w:r>
    </w:p>
    <w:p w14:paraId="5342A9EF" w14:textId="77777777" w:rsidR="00872CB1" w:rsidRDefault="00872CB1" w:rsidP="00872CB1">
      <w:pPr>
        <w:spacing w:after="240"/>
        <w:rPr>
          <w:rFonts w:ascii="Times New Roman" w:hAnsi="Times New Roman" w:cs="Times New Roman"/>
          <w:color w:val="auto"/>
          <w:szCs w:val="24"/>
        </w:rPr>
      </w:pPr>
    </w:p>
    <w:p w14:paraId="3F7E210C" w14:textId="77777777" w:rsidR="00872CB1" w:rsidRDefault="00872CB1" w:rsidP="00F04BD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designing a web application. You want to create a certain look and feel while reusing styles across pages as much as possible. How should you handle styles? </w:t>
      </w:r>
    </w:p>
    <w:p w14:paraId="64C6A06D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330551FC" w14:textId="77777777" w:rsidR="00872CB1" w:rsidRDefault="00872CB1" w:rsidP="00F04BD3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only one or two styles throughout your application to simplify maintenance. </w:t>
      </w:r>
    </w:p>
    <w:p w14:paraId="6E2708F6" w14:textId="77777777" w:rsidR="00872CB1" w:rsidRDefault="00872CB1" w:rsidP="00F04BD3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a specific (unique) style for every element. </w:t>
      </w:r>
    </w:p>
    <w:p w14:paraId="6A8FAC17" w14:textId="77777777" w:rsidR="00872CB1" w:rsidRDefault="00872CB1" w:rsidP="00F04BD3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general styles for common elements and specific styles for elements that are unique. </w:t>
      </w:r>
    </w:p>
    <w:p w14:paraId="24C9EFC2" w14:textId="77777777" w:rsidR="00872CB1" w:rsidRDefault="00872CB1" w:rsidP="00F04BD3">
      <w:pPr>
        <w:pStyle w:val="NormalWeb"/>
        <w:numPr>
          <w:ilvl w:val="1"/>
          <w:numId w:val="3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inline styling.</w:t>
      </w:r>
    </w:p>
    <w:p w14:paraId="71FFB38D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79980C66" w14:textId="77777777" w:rsidR="00872CB1" w:rsidRPr="006279EB" w:rsidRDefault="00872CB1" w:rsidP="00F04BD3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279E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creating an ASP.NET MVC web application. Within the application, you have created a partial view for contact email and phone number. Which code segment should you use to display the partial view on the main page?</w:t>
      </w:r>
    </w:p>
    <w:p w14:paraId="59209FB6" w14:textId="77777777" w:rsidR="00872CB1" w:rsidRPr="00872CB1" w:rsidRDefault="00872CB1" w:rsidP="00872CB1">
      <w:pPr>
        <w:rPr>
          <w:color w:val="auto"/>
          <w:lang w:val="en-US"/>
        </w:rPr>
      </w:pPr>
    </w:p>
    <w:p w14:paraId="539BF04B" w14:textId="55313E51" w:rsidR="00872CB1" w:rsidRDefault="00872CB1" w:rsidP="00872CB1">
      <w:pPr>
        <w:pStyle w:val="NormalWeb"/>
        <w:spacing w:before="0" w:beforeAutospacing="0" w:after="160" w:afterAutospacing="0"/>
      </w:pPr>
      <w:r>
        <w:rPr>
          <w:color w:val="000000"/>
          <w:shd w:val="clear" w:color="auto" w:fill="FFFFFF"/>
        </w:rPr>
        <w:t> A. </w:t>
      </w:r>
      <w:r>
        <w:rPr>
          <w:noProof/>
          <w:bdr w:val="none" w:sz="0" w:space="0" w:color="auto" w:frame="1"/>
        </w:rPr>
        <w:drawing>
          <wp:inline distT="0" distB="0" distL="0" distR="0" wp14:anchorId="7EC53416" wp14:editId="09E5EFE8">
            <wp:extent cx="2257425" cy="838200"/>
            <wp:effectExtent l="0" t="0" r="9525" b="0"/>
            <wp:docPr id="6" name="Imagen 6" descr="https://lh5.googleusercontent.com/MmfrzvXTnC-LHUJGNh_i3nAzFSXBd7_wGhzivCjGKC3IjFWuCTuebmjlo5bRfjy0trvoK8nbtbKR7brN9ODBKEgI2Lsa-SDQHoDD9IcQW8uZe9z2Dzf30zpI22fTUU8C2-D1zd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mfrzvXTnC-LHUJGNh_i3nAzFSXBd7_wGhzivCjGKC3IjFWuCTuebmjlo5bRfjy0trvoK8nbtbKR7brN9ODBKEgI2Lsa-SDQHoDD9IcQW8uZe9z2Dzf30zpI22fTUU8C2-D1zd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4BA8" w14:textId="55A36101" w:rsidR="00872CB1" w:rsidRDefault="00872CB1" w:rsidP="00872CB1">
      <w:pPr>
        <w:pStyle w:val="NormalWeb"/>
        <w:spacing w:before="0" w:beforeAutospacing="0" w:after="160" w:afterAutospacing="0"/>
      </w:pPr>
      <w:r>
        <w:rPr>
          <w:color w:val="000000"/>
          <w:shd w:val="clear" w:color="auto" w:fill="FFFFFF"/>
        </w:rPr>
        <w:lastRenderedPageBreak/>
        <w:t>B. </w:t>
      </w:r>
      <w:r>
        <w:rPr>
          <w:noProof/>
          <w:bdr w:val="none" w:sz="0" w:space="0" w:color="auto" w:frame="1"/>
        </w:rPr>
        <w:drawing>
          <wp:inline distT="0" distB="0" distL="0" distR="0" wp14:anchorId="6E6C1B83" wp14:editId="338A2467">
            <wp:extent cx="1962150" cy="923925"/>
            <wp:effectExtent l="0" t="0" r="0" b="9525"/>
            <wp:docPr id="5" name="Imagen 5" descr="https://lh6.googleusercontent.com/kAXNfYC6O90Ov4YChYVQbgMDfruPdfc7Lh-ZK4R0Xo_eMg4jE-hSZBmEKqu4ELaKPCvR5u9QFoTkI-G74Zcc08SlpL3n-CtL-0tW3JHkmo53W3T9eeFC8BUNd8VBRA3OM8dRz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AXNfYC6O90Ov4YChYVQbgMDfruPdfc7Lh-ZK4R0Xo_eMg4jE-hSZBmEKqu4ELaKPCvR5u9QFoTkI-G74Zcc08SlpL3n-CtL-0tW3JHkmo53W3T9eeFC8BUNd8VBRA3OM8dRzSu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40C6" w14:textId="04FEE139" w:rsidR="00872CB1" w:rsidRDefault="00872CB1" w:rsidP="00872CB1">
      <w:pPr>
        <w:pStyle w:val="NormalWeb"/>
        <w:spacing w:before="0" w:beforeAutospacing="0" w:after="160" w:afterAutospacing="0"/>
      </w:pPr>
      <w:r>
        <w:rPr>
          <w:color w:val="000000"/>
          <w:shd w:val="clear" w:color="auto" w:fill="FFFFFF"/>
        </w:rPr>
        <w:t>C.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noProof/>
          <w:bdr w:val="none" w:sz="0" w:space="0" w:color="auto" w:frame="1"/>
        </w:rPr>
        <w:drawing>
          <wp:inline distT="0" distB="0" distL="0" distR="0" wp14:anchorId="4468639B" wp14:editId="7145273A">
            <wp:extent cx="1943100" cy="933450"/>
            <wp:effectExtent l="0" t="0" r="0" b="0"/>
            <wp:docPr id="4" name="Imagen 4" descr="https://lh5.googleusercontent.com/5tz9BbWm8ZwX95uIBeBxxxWrzMTEwdp3xYZJMs9qj99x8XFZcxQmD60Kc5fWjfDmh4rpQ1MzWMVltNxKRfi0C_rh5ojYs9LJ1GSWJUoD7bAY1DIDIgAyQ-I6hDSqVFLuUK7NrF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5tz9BbWm8ZwX95uIBeBxxxWrzMTEwdp3xYZJMs9qj99x8XFZcxQmD60Kc5fWjfDmh4rpQ1MzWMVltNxKRfi0C_rh5ojYs9LJ1GSWJUoD7bAY1DIDIgAyQ-I6hDSqVFLuUK7NrFB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D67B" w14:textId="26339A56" w:rsidR="00872CB1" w:rsidRDefault="00872CB1" w:rsidP="00872C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D. </w:t>
      </w:r>
      <w:r>
        <w:rPr>
          <w:noProof/>
          <w:bdr w:val="none" w:sz="0" w:space="0" w:color="auto" w:frame="1"/>
        </w:rPr>
        <w:drawing>
          <wp:inline distT="0" distB="0" distL="0" distR="0" wp14:anchorId="73C20440" wp14:editId="715A09B7">
            <wp:extent cx="1362075" cy="828675"/>
            <wp:effectExtent l="0" t="0" r="9525" b="9525"/>
            <wp:docPr id="3" name="Imagen 3" descr="https://lh4.googleusercontent.com/7c_mCpXCs5yH5FV1Lel5TgXW6DxUIDT8lKmG_mV95ZuiRynAre2_Ku5NHv_j5EPTiD6k9Cg7LgR8CXvm9wAHIoiy9dQInEkrqlLUf5Ym6zRyuGDwXqJ_KKHZd9sxsR9bslhjT-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7c_mCpXCs5yH5FV1Lel5TgXW6DxUIDT8lKmG_mV95ZuiRynAre2_Ku5NHv_j5EPTiD6k9Cg7LgR8CXvm9wAHIoiy9dQInEkrqlLUf5Ym6zRyuGDwXqJ_KKHZd9sxsR9bslhjT-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752A0E5F" wp14:editId="3C9482F4">
            <wp:extent cx="1362075" cy="828675"/>
            <wp:effectExtent l="0" t="0" r="9525" b="9525"/>
            <wp:docPr id="2" name="Imagen 2" descr="https://lh4.googleusercontent.com/7c_mCpXCs5yH5FV1Lel5TgXW6DxUIDT8lKmG_mV95ZuiRynAre2_Ku5NHv_j5EPTiD6k9Cg7LgR8CXvm9wAHIoiy9dQInEkrqlLUf5Ym6zRyuGDwXqJ_KKHZd9sxsR9bslhjT-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7c_mCpXCs5yH5FV1Lel5TgXW6DxUIDT8lKmG_mV95ZuiRynAre2_Ku5NHv_j5EPTiD6k9Cg7LgR8CXvm9wAHIoiy9dQInEkrqlLUf5Ym6zRyuGDwXqJ_KKHZd9sxsR9bslhjT-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EB67" w14:textId="77777777" w:rsidR="00872CB1" w:rsidRDefault="00872CB1" w:rsidP="00872CB1">
      <w:pPr>
        <w:spacing w:after="240"/>
      </w:pPr>
    </w:p>
    <w:p w14:paraId="0DF9832C" w14:textId="77777777" w:rsidR="00872CB1" w:rsidRDefault="00872CB1" w:rsidP="00F04BD3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What are common methods for detecting the type of browser running on a client? (Choose all that apply.) </w:t>
      </w:r>
    </w:p>
    <w:p w14:paraId="3829DDAA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3929A2D1" w14:textId="77777777" w:rsidR="00872CB1" w:rsidRDefault="00872CB1" w:rsidP="00F04BD3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 JavaScript to query for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userAgent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header. </w:t>
      </w:r>
    </w:p>
    <w:p w14:paraId="0D580086" w14:textId="77777777" w:rsidR="00872CB1" w:rsidRDefault="00872CB1" w:rsidP="00F04BD3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 the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window.addEventListener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method. </w:t>
      </w:r>
    </w:p>
    <w:p w14:paraId="0418CAEF" w14:textId="77777777" w:rsidR="00872CB1" w:rsidRDefault="00872CB1" w:rsidP="00F04BD3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 the viewport tag. </w:t>
      </w:r>
    </w:p>
    <w:p w14:paraId="462DD36B" w14:textId="77777777" w:rsidR="00872CB1" w:rsidRDefault="00872CB1" w:rsidP="00F04BD3">
      <w:pPr>
        <w:pStyle w:val="NormalWeb"/>
        <w:numPr>
          <w:ilvl w:val="1"/>
          <w:numId w:val="3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DisplayMode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provider</w:t>
      </w:r>
    </w:p>
    <w:p w14:paraId="67148A3C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1A07FBE3" w14:textId="77777777" w:rsidR="00872CB1" w:rsidRDefault="00872CB1" w:rsidP="00F04BD3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creating an ASP.NET MVC web application, and you decide to create a new layout for mobile devices with relatively small screens. Which @media query should you create or modify to accomplish the task? (Choose all that apply.) </w:t>
      </w:r>
    </w:p>
    <w:p w14:paraId="3F56F002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05424D94" w14:textId="77777777" w:rsidR="00872CB1" w:rsidRDefault="00872CB1" w:rsidP="00F04BD3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@media (max-width:768px) </w:t>
      </w:r>
    </w:p>
    <w:p w14:paraId="5BA6D9DE" w14:textId="77777777" w:rsidR="00872CB1" w:rsidRDefault="00872CB1" w:rsidP="00F04BD3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@media (max-width:478px) and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orientation:portrait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 </w:t>
      </w:r>
    </w:p>
    <w:p w14:paraId="2B00EED8" w14:textId="77777777" w:rsidR="00872CB1" w:rsidRDefault="00872CB1" w:rsidP="00F04BD3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@media (min-width:768px) and 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orientation:portrait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 </w:t>
      </w:r>
    </w:p>
    <w:p w14:paraId="5DD79C19" w14:textId="77777777" w:rsidR="00872CB1" w:rsidRDefault="00872CB1" w:rsidP="00F04BD3">
      <w:pPr>
        <w:pStyle w:val="NormalWeb"/>
        <w:numPr>
          <w:ilvl w:val="1"/>
          <w:numId w:val="3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@media (min-width:1200px)</w:t>
      </w:r>
    </w:p>
    <w:p w14:paraId="338C5DCC" w14:textId="77777777" w:rsidR="00872CB1" w:rsidRDefault="00872CB1" w:rsidP="00872CB1">
      <w:pPr>
        <w:spacing w:after="240"/>
        <w:rPr>
          <w:rFonts w:ascii="Times New Roman" w:hAnsi="Times New Roman" w:cs="Times New Roman"/>
          <w:color w:val="auto"/>
          <w:szCs w:val="24"/>
        </w:rPr>
      </w:pPr>
    </w:p>
    <w:p w14:paraId="2AF73879" w14:textId="77777777" w:rsidR="00872CB1" w:rsidRDefault="00872CB1" w:rsidP="00F04BD3">
      <w:pPr>
        <w:pStyle w:val="NormalWeb"/>
        <w:numPr>
          <w:ilvl w:val="0"/>
          <w:numId w:val="3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creating an ASP.NET MVC website and you want to replace a &lt;h2&gt;hello&lt;/h2&gt;tag within the view with custom resources you have created. What should you use?</w:t>
      </w:r>
    </w:p>
    <w:p w14:paraId="693E39DE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133EF788" w14:textId="77777777" w:rsidR="00872CB1" w:rsidRPr="00872CB1" w:rsidRDefault="00872CB1" w:rsidP="00F04BD3">
      <w:pPr>
        <w:pStyle w:val="NormalWeb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ES"/>
        </w:rPr>
      </w:pPr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&lt;h2&gt;@</w:t>
      </w:r>
      <w:proofErr w:type="gramStart"/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mvcapp.Resources.Home</w:t>
      </w:r>
      <w:proofErr w:type="gramEnd"/>
      <w:r w:rsidRPr="00872CB1">
        <w:rPr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.Index.Heading&lt;/h2&gt;</w:t>
      </w:r>
    </w:p>
    <w:p w14:paraId="71AAD5E0" w14:textId="77777777" w:rsidR="00872CB1" w:rsidRDefault="00872CB1" w:rsidP="00F04BD3">
      <w:pPr>
        <w:pStyle w:val="NormalWeb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&lt;h2 div=”resource”&gt;Hello&lt;/h2&gt;</w:t>
      </w:r>
    </w:p>
    <w:p w14:paraId="41DBD86D" w14:textId="77777777" w:rsidR="00872CB1" w:rsidRDefault="00872CB1" w:rsidP="00F04BD3">
      <w:pPr>
        <w:pStyle w:val="NormalWeb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&lt;h2 class=”resource”&gt;Hello&lt;/h2&gt;</w:t>
      </w:r>
    </w:p>
    <w:p w14:paraId="2A0AB6B9" w14:textId="77777777" w:rsidR="00872CB1" w:rsidRDefault="00872CB1" w:rsidP="00F04BD3">
      <w:pPr>
        <w:pStyle w:val="NormalWeb"/>
        <w:numPr>
          <w:ilvl w:val="1"/>
          <w:numId w:val="4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&lt;h2&gt;@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mvcapp.Resources.Home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.Index.Heading Hello&lt;/h2&gt;</w:t>
      </w:r>
    </w:p>
    <w:p w14:paraId="7810AAF9" w14:textId="77777777" w:rsidR="00872CB1" w:rsidRDefault="00872CB1" w:rsidP="00872CB1">
      <w:pPr>
        <w:spacing w:after="240"/>
        <w:rPr>
          <w:rFonts w:ascii="Times New Roman" w:hAnsi="Times New Roman" w:cs="Times New Roman"/>
          <w:color w:val="auto"/>
          <w:szCs w:val="24"/>
        </w:rPr>
      </w:pPr>
    </w:p>
    <w:p w14:paraId="327C1582" w14:textId="77777777" w:rsidR="00872CB1" w:rsidRDefault="00872CB1" w:rsidP="00F04BD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You are developing an ASP.NET MVC application. You noticed a bug on the DVD controller of the application. You want to ignore the DVD pages until the bug is fixed. What should you do? </w:t>
      </w:r>
    </w:p>
    <w:p w14:paraId="5D51EA3A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2A939048" w14:textId="77777777" w:rsidR="00872CB1" w:rsidRDefault="00872CB1" w:rsidP="00F04BD3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Add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route.SetItem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route.Count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“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dvd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/”); to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RegisterRoute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method. </w:t>
      </w:r>
    </w:p>
    <w:p w14:paraId="7A12F27E" w14:textId="77777777" w:rsidR="00872CB1" w:rsidRDefault="00872CB1" w:rsidP="00F04BD3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Add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route.IgnoreRoute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(“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dvd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/”); to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RegisterRoute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method. </w:t>
      </w:r>
    </w:p>
    <w:p w14:paraId="43EDD1E5" w14:textId="77777777" w:rsidR="00872CB1" w:rsidRDefault="00872CB1" w:rsidP="00F04BD3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Add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route.Insert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(route.Count,“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dvd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/”); to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RegisterRoute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method. </w:t>
      </w:r>
    </w:p>
    <w:p w14:paraId="159A1D6E" w14:textId="77777777" w:rsidR="00872CB1" w:rsidRDefault="00872CB1" w:rsidP="00F04BD3">
      <w:pPr>
        <w:pStyle w:val="NormalWeb"/>
        <w:numPr>
          <w:ilvl w:val="1"/>
          <w:numId w:val="4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Add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route.Remove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(“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dvd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/”); to the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RegisterRoute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method.</w:t>
      </w:r>
    </w:p>
    <w:p w14:paraId="5467B344" w14:textId="77777777" w:rsidR="00872CB1" w:rsidRPr="00872CB1" w:rsidRDefault="00872CB1" w:rsidP="00872CB1">
      <w:pPr>
        <w:spacing w:after="240"/>
        <w:rPr>
          <w:rFonts w:ascii="Times New Roman" w:hAnsi="Times New Roman" w:cs="Times New Roman"/>
          <w:color w:val="auto"/>
          <w:szCs w:val="24"/>
          <w:lang w:val="en-US"/>
        </w:rPr>
      </w:pPr>
      <w:r w:rsidRPr="00872CB1">
        <w:rPr>
          <w:lang w:val="en-US"/>
        </w:rPr>
        <w:br/>
      </w:r>
    </w:p>
    <w:p w14:paraId="5A1D6D18" w14:textId="6D0542DC" w:rsidR="0082445A" w:rsidRPr="00764F71" w:rsidRDefault="0082445A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</w:p>
    <w:p w14:paraId="29551B49" w14:textId="74AE3468" w:rsidR="00872CB1" w:rsidRPr="00872CB1" w:rsidRDefault="00872CB1" w:rsidP="00872CB1">
      <w:pPr>
        <w:pStyle w:val="NormalWeb"/>
        <w:spacing w:before="0" w:beforeAutospacing="0" w:after="160" w:afterAutospacing="0"/>
        <w:jc w:val="center"/>
        <w:rPr>
          <w:lang w:val="es-CO"/>
        </w:rPr>
      </w:pPr>
      <w:r w:rsidRPr="00872CB1">
        <w:rPr>
          <w:rFonts w:ascii="Calibri" w:hAnsi="Calibri" w:cs="Calibri"/>
          <w:b/>
          <w:bCs/>
          <w:color w:val="000000"/>
          <w:sz w:val="22"/>
          <w:szCs w:val="22"/>
          <w:lang w:val="es-CO"/>
        </w:rPr>
        <w:t>PARTE B – Practica</w:t>
      </w:r>
    </w:p>
    <w:p w14:paraId="4104825B" w14:textId="78A77F2A" w:rsidR="00872CB1" w:rsidRPr="0082445A" w:rsidRDefault="00872CB1" w:rsidP="00872CB1">
      <w:pPr>
        <w:pStyle w:val="NormalWeb"/>
        <w:spacing w:before="0" w:beforeAutospacing="0" w:after="160" w:afterAutospacing="0"/>
        <w:rPr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 xml:space="preserve">Realice una </w:t>
      </w:r>
      <w:r w:rsidR="0082445A">
        <w:rPr>
          <w:rFonts w:ascii="Calibri" w:hAnsi="Calibri" w:cs="Calibri"/>
          <w:color w:val="000000"/>
          <w:sz w:val="22"/>
          <w:szCs w:val="22"/>
          <w:lang w:val="es-CO"/>
        </w:rPr>
        <w:t>sitio</w:t>
      </w: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 xml:space="preserve"> Web usando .NET </w:t>
      </w:r>
      <w:r w:rsidR="0082445A">
        <w:rPr>
          <w:rFonts w:ascii="Calibri" w:hAnsi="Calibri" w:cs="Calibri"/>
          <w:color w:val="000000"/>
          <w:sz w:val="22"/>
          <w:szCs w:val="22"/>
          <w:lang w:val="es-CO"/>
        </w:rPr>
        <w:t xml:space="preserve">Core 3.1 </w:t>
      </w: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 xml:space="preserve">o superior, la conexión a través de </w:t>
      </w:r>
      <w:r w:rsidR="0082445A">
        <w:rPr>
          <w:rFonts w:ascii="Calibri" w:hAnsi="Calibri" w:cs="Calibri"/>
          <w:color w:val="000000"/>
          <w:sz w:val="22"/>
          <w:szCs w:val="22"/>
          <w:lang w:val="es-CO"/>
        </w:rPr>
        <w:t>entity Framework con base de datos sql server</w:t>
      </w: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 xml:space="preserve">. </w:t>
      </w:r>
      <w:r w:rsidRPr="0082445A">
        <w:rPr>
          <w:rFonts w:ascii="Calibri" w:hAnsi="Calibri" w:cs="Calibri"/>
          <w:color w:val="000000"/>
          <w:sz w:val="22"/>
          <w:szCs w:val="22"/>
          <w:lang w:val="es-CO"/>
        </w:rPr>
        <w:t>Tenga en cuenta los siguientes puntos:</w:t>
      </w:r>
    </w:p>
    <w:p w14:paraId="6509B7CB" w14:textId="77777777" w:rsidR="00872CB1" w:rsidRDefault="00872CB1" w:rsidP="00F04BD3">
      <w:pPr>
        <w:pStyle w:val="NormalWeb"/>
        <w:numPr>
          <w:ilvl w:val="0"/>
          <w:numId w:val="43"/>
        </w:numPr>
        <w:spacing w:before="0" w:beforeAutospacing="0" w:after="0" w:afterAutospacing="0"/>
        <w:ind w:left="927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Modelo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Entidad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Relación</w:t>
      </w:r>
      <w:proofErr w:type="spellEnd"/>
    </w:p>
    <w:p w14:paraId="40DCE5AD" w14:textId="77777777" w:rsidR="00872CB1" w:rsidRDefault="00872CB1" w:rsidP="00872CB1">
      <w:pPr>
        <w:rPr>
          <w:rFonts w:ascii="Times New Roman" w:hAnsi="Times New Roman" w:cs="Times New Roman"/>
          <w:color w:val="auto"/>
          <w:szCs w:val="24"/>
        </w:rPr>
      </w:pPr>
    </w:p>
    <w:p w14:paraId="7563EC25" w14:textId="3600CD71" w:rsidR="00872CB1" w:rsidRDefault="00872CB1" w:rsidP="00872CB1">
      <w:pPr>
        <w:pStyle w:val="NormalWeb"/>
        <w:spacing w:before="0" w:beforeAutospacing="0" w:after="0" w:afterAutospacing="0"/>
        <w:ind w:left="927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9764DEB" wp14:editId="1E90D9D0">
            <wp:extent cx="5610225" cy="1047750"/>
            <wp:effectExtent l="0" t="0" r="9525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4087" w14:textId="49E63125" w:rsidR="00872CB1" w:rsidRPr="00872CB1" w:rsidRDefault="00872CB1" w:rsidP="00F04BD3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>Arquitectura con N Capas (N-Tier)</w:t>
      </w:r>
      <w:r w:rsidR="0082445A">
        <w:rPr>
          <w:rFonts w:ascii="Calibri" w:hAnsi="Calibri" w:cs="Calibri"/>
          <w:color w:val="000000"/>
          <w:sz w:val="22"/>
          <w:szCs w:val="22"/>
          <w:lang w:val="es-CO"/>
        </w:rPr>
        <w:t xml:space="preserve"> o Orientada a Dominios</w:t>
      </w:r>
    </w:p>
    <w:p w14:paraId="24CA52D0" w14:textId="1EF827F2" w:rsidR="00872CB1" w:rsidRDefault="00872CB1" w:rsidP="00F04BD3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 w:rsidRPr="0082445A">
        <w:rPr>
          <w:rFonts w:ascii="Calibri" w:hAnsi="Calibri" w:cs="Calibri"/>
          <w:color w:val="000000"/>
          <w:sz w:val="22"/>
          <w:szCs w:val="22"/>
          <w:lang w:val="es-CO"/>
        </w:rPr>
        <w:t>Usar camelCase para la codificación</w:t>
      </w:r>
    </w:p>
    <w:p w14:paraId="31212610" w14:textId="466CC715" w:rsidR="0082445A" w:rsidRDefault="0082445A" w:rsidP="00F04BD3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>
        <w:rPr>
          <w:rFonts w:ascii="Calibri" w:hAnsi="Calibri" w:cs="Calibri"/>
          <w:color w:val="000000"/>
          <w:sz w:val="22"/>
          <w:szCs w:val="22"/>
          <w:lang w:val="es-CO"/>
        </w:rPr>
        <w:t xml:space="preserve">Comentariado </w:t>
      </w:r>
    </w:p>
    <w:p w14:paraId="561E3A35" w14:textId="5B9B6CEA" w:rsidR="0082445A" w:rsidRPr="0082445A" w:rsidRDefault="0082445A" w:rsidP="00F04BD3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>
        <w:rPr>
          <w:rFonts w:ascii="Calibri" w:hAnsi="Calibri" w:cs="Calibri"/>
          <w:color w:val="000000"/>
          <w:sz w:val="22"/>
          <w:szCs w:val="22"/>
          <w:lang w:val="es-CO"/>
        </w:rPr>
        <w:t>Pruebas unitarias nUnit</w:t>
      </w:r>
    </w:p>
    <w:p w14:paraId="00D7C690" w14:textId="77777777" w:rsidR="00872CB1" w:rsidRDefault="00872CB1" w:rsidP="00F04BD3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Manejar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un Layout</w:t>
      </w:r>
    </w:p>
    <w:p w14:paraId="3FC9A0A6" w14:textId="77777777" w:rsidR="00872CB1" w:rsidRPr="00872CB1" w:rsidRDefault="00872CB1" w:rsidP="00F04BD3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>Crear una página donde aparezca el listado de las editoriales</w:t>
      </w:r>
    </w:p>
    <w:p w14:paraId="3524D44D" w14:textId="77777777" w:rsidR="00872CB1" w:rsidRPr="00872CB1" w:rsidRDefault="00872CB1" w:rsidP="00F04BD3">
      <w:pPr>
        <w:pStyle w:val="Normal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>Crear una página donde se pueda crear una editorial</w:t>
      </w:r>
    </w:p>
    <w:p w14:paraId="6FE52083" w14:textId="6AE16B02" w:rsidR="0082445A" w:rsidRDefault="00872CB1" w:rsidP="0082445A">
      <w:pPr>
        <w:pStyle w:val="NormalWeb"/>
        <w:numPr>
          <w:ilvl w:val="0"/>
          <w:numId w:val="5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>Crear una página donde se pueda crear un Libro</w:t>
      </w:r>
    </w:p>
    <w:p w14:paraId="64D32B07" w14:textId="77777777" w:rsidR="0082445A" w:rsidRPr="0082445A" w:rsidRDefault="0082445A" w:rsidP="008C2740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s-CO"/>
        </w:rPr>
      </w:pPr>
    </w:p>
    <w:p w14:paraId="314C7C40" w14:textId="24D3BDA5" w:rsidR="0082445A" w:rsidRPr="0082445A" w:rsidRDefault="0082445A" w:rsidP="0082445A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lang w:val="es-CO"/>
        </w:rPr>
      </w:pPr>
      <w:r w:rsidRPr="0082445A">
        <w:rPr>
          <w:rFonts w:ascii="Calibri" w:hAnsi="Calibri" w:cs="Calibri"/>
          <w:b/>
          <w:bCs/>
          <w:color w:val="000000"/>
          <w:sz w:val="22"/>
          <w:szCs w:val="22"/>
          <w:lang w:val="es-CO"/>
        </w:rPr>
        <w:t>CUALQUIER MEJORA SERA TENIDO EN CUENTA EN LA EVALUACIÓN</w:t>
      </w:r>
    </w:p>
    <w:p w14:paraId="25F7E174" w14:textId="77777777" w:rsidR="00872CB1" w:rsidRPr="00872CB1" w:rsidRDefault="00872CB1" w:rsidP="00872CB1">
      <w:pPr>
        <w:pStyle w:val="NormalWeb"/>
        <w:spacing w:before="0" w:beforeAutospacing="0" w:after="160" w:afterAutospacing="0"/>
        <w:rPr>
          <w:lang w:val="es-CO"/>
        </w:rPr>
      </w:pPr>
      <w:r w:rsidRPr="00872CB1">
        <w:rPr>
          <w:rFonts w:ascii="Calibri" w:hAnsi="Calibri" w:cs="Calibri"/>
          <w:color w:val="000000"/>
          <w:sz w:val="22"/>
          <w:szCs w:val="22"/>
          <w:lang w:val="es-CO"/>
        </w:rPr>
        <w:t>Crear un backup de la base de datos y el código en un archivo .zip, el nombre del archivo debe ser su nombre.</w:t>
      </w:r>
    </w:p>
    <w:p w14:paraId="3C34375C" w14:textId="77777777" w:rsidR="00115663" w:rsidRPr="00872CB1" w:rsidRDefault="00115663" w:rsidP="00DA260A">
      <w:pPr>
        <w:rPr>
          <w:lang w:val="es-CO"/>
        </w:rPr>
      </w:pPr>
    </w:p>
    <w:sectPr w:rsidR="00115663" w:rsidRPr="00872CB1" w:rsidSect="00322ED4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888" w:right="862" w:bottom="1304" w:left="86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A38E" w14:textId="77777777" w:rsidR="003E490A" w:rsidRDefault="003E490A">
      <w:pPr>
        <w:spacing w:after="0" w:line="240" w:lineRule="auto"/>
      </w:pPr>
      <w:r>
        <w:separator/>
      </w:r>
    </w:p>
  </w:endnote>
  <w:endnote w:type="continuationSeparator" w:id="0">
    <w:p w14:paraId="608CEE9D" w14:textId="77777777" w:rsidR="003E490A" w:rsidRDefault="003E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21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21"/>
    </w:tblGrid>
    <w:tr w:rsidR="00115663" w14:paraId="63D165CD" w14:textId="77777777" w:rsidTr="00322ED4">
      <w:trPr>
        <w:trHeight w:val="1361"/>
      </w:trPr>
      <w:tc>
        <w:tcPr>
          <w:tcW w:w="12221" w:type="dxa"/>
          <w:tcBorders>
            <w:top w:val="nil"/>
            <w:left w:val="nil"/>
            <w:bottom w:val="nil"/>
            <w:right w:val="nil"/>
          </w:tcBorders>
        </w:tcPr>
        <w:p w14:paraId="597B21ED" w14:textId="77777777" w:rsidR="00115663" w:rsidRDefault="00115663" w:rsidP="00115663">
          <w:pPr>
            <w:pStyle w:val="Piedepgina"/>
            <w:spacing w:after="0"/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00A62B54" wp14:editId="01D8E33A">
                <wp:extent cx="7551859" cy="792800"/>
                <wp:effectExtent l="0" t="0" r="0" b="762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een-waves-1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859" cy="79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75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470"/>
    </w:tblGrid>
    <w:tr w:rsidR="002E1A5A" w14:paraId="228E1E69" w14:textId="77777777" w:rsidTr="002E1A5A">
      <w:trPr>
        <w:trHeight w:val="1362"/>
      </w:trPr>
      <w:tc>
        <w:tcPr>
          <w:tcW w:w="12275" w:type="dxa"/>
          <w:tcBorders>
            <w:top w:val="nil"/>
            <w:left w:val="nil"/>
            <w:bottom w:val="nil"/>
            <w:right w:val="nil"/>
          </w:tcBorders>
        </w:tcPr>
        <w:p w14:paraId="70F5D8E1" w14:textId="77777777" w:rsidR="002E1A5A" w:rsidRDefault="002E1A5A" w:rsidP="002E1A5A">
          <w:pPr>
            <w:pStyle w:val="Piedepgina"/>
            <w:spacing w:after="0"/>
          </w:pPr>
          <w:r>
            <w:rPr>
              <w:noProof/>
              <w:lang w:val="en-US"/>
            </w:rPr>
            <w:drawing>
              <wp:inline distT="0" distB="0" distL="0" distR="0" wp14:anchorId="0D7B343A" wp14:editId="4A8F3E35">
                <wp:extent cx="8551368" cy="976184"/>
                <wp:effectExtent l="0" t="0" r="2540" b="0"/>
                <wp:docPr id="15" name="Imagen 15" descr="Diseño de olas ver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een-waves-1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805" cy="109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009FF" w14:textId="77777777" w:rsidR="003E490A" w:rsidRDefault="003E490A">
      <w:pPr>
        <w:spacing w:after="0" w:line="240" w:lineRule="auto"/>
      </w:pPr>
      <w:r>
        <w:separator/>
      </w:r>
    </w:p>
  </w:footnote>
  <w:footnote w:type="continuationSeparator" w:id="0">
    <w:p w14:paraId="113A32FA" w14:textId="77777777" w:rsidR="003E490A" w:rsidRDefault="003E4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9438C" w14:textId="77777777" w:rsidR="00DA260A" w:rsidRDefault="003E490A">
    <w:pPr>
      <w:pStyle w:val="Encabezado"/>
    </w:pPr>
    <w:r>
      <w:rPr>
        <w:noProof/>
        <w:lang w:eastAsia="es-ES"/>
      </w:rPr>
      <w:pict w14:anchorId="52908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26" o:spid="_x0000_s2051" type="#_x0000_t75" alt="" style="position:absolute;margin-left:0;margin-top:0;width:483.75pt;height:46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FC303" w14:textId="77777777" w:rsidR="008927D1" w:rsidRDefault="003E490A">
    <w:r>
      <w:rPr>
        <w:noProof/>
        <w:lang w:eastAsia="es-ES"/>
      </w:rPr>
      <w:pict w14:anchorId="0E9AD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27" o:spid="_x0000_s2050" type="#_x0000_t75" alt="" style="position:absolute;margin-left:0;margin-top:0;width:483.75pt;height:4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bg"/>
          <w10:wrap anchorx="margin" anchory="margin"/>
        </v:shape>
      </w:pict>
    </w:r>
  </w:p>
  <w:tbl>
    <w:tblPr>
      <w:tblW w:w="11910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910"/>
    </w:tblGrid>
    <w:tr w:rsidR="00115663" w14:paraId="7AF644C4" w14:textId="77777777" w:rsidTr="008927D1">
      <w:trPr>
        <w:trHeight w:val="970"/>
      </w:trPr>
      <w:tc>
        <w:tcPr>
          <w:tcW w:w="11910" w:type="dxa"/>
          <w:tcBorders>
            <w:top w:val="nil"/>
            <w:left w:val="nil"/>
            <w:bottom w:val="nil"/>
            <w:right w:val="nil"/>
          </w:tcBorders>
        </w:tcPr>
        <w:p w14:paraId="4F293580" w14:textId="77777777" w:rsidR="00115663" w:rsidRDefault="00115663" w:rsidP="00115663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66290261" wp14:editId="4E4D258B">
                <wp:extent cx="7550629" cy="792671"/>
                <wp:effectExtent l="0" t="0" r="0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een-waves-16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629" cy="792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A1D75" w14:textId="77777777" w:rsidR="00E71405" w:rsidRDefault="003E490A">
    <w:r>
      <w:rPr>
        <w:noProof/>
        <w:lang w:eastAsia="es-ES"/>
      </w:rPr>
      <w:pict w14:anchorId="7891D3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25" o:spid="_x0000_s2049" type="#_x0000_t75" alt="" style="position:absolute;margin-left:0;margin-top:0;width:483.75pt;height:46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bg"/>
          <w10:wrap anchorx="margin" anchory="margin"/>
        </v:shape>
      </w:pict>
    </w:r>
    <w:r w:rsidR="007E3A99">
      <w:rPr>
        <w:lang w:bidi="es-ES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7E2"/>
    <w:multiLevelType w:val="multilevel"/>
    <w:tmpl w:val="F6269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789F"/>
    <w:multiLevelType w:val="multilevel"/>
    <w:tmpl w:val="661A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B97"/>
    <w:multiLevelType w:val="multilevel"/>
    <w:tmpl w:val="BF5226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3176A"/>
    <w:multiLevelType w:val="multilevel"/>
    <w:tmpl w:val="DAA2F2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A38C7"/>
    <w:multiLevelType w:val="multilevel"/>
    <w:tmpl w:val="DDAE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929E8"/>
    <w:multiLevelType w:val="multilevel"/>
    <w:tmpl w:val="DD76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90636"/>
    <w:multiLevelType w:val="multilevel"/>
    <w:tmpl w:val="F3606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60E"/>
    <w:multiLevelType w:val="multilevel"/>
    <w:tmpl w:val="842AE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42430"/>
    <w:multiLevelType w:val="multilevel"/>
    <w:tmpl w:val="F740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C276F"/>
    <w:multiLevelType w:val="multilevel"/>
    <w:tmpl w:val="0BEC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D4453"/>
    <w:multiLevelType w:val="multilevel"/>
    <w:tmpl w:val="F294AB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2039A"/>
    <w:multiLevelType w:val="multilevel"/>
    <w:tmpl w:val="9338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50BE4"/>
    <w:multiLevelType w:val="multilevel"/>
    <w:tmpl w:val="C05A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57C22"/>
    <w:multiLevelType w:val="multilevel"/>
    <w:tmpl w:val="EC60B8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54090"/>
    <w:multiLevelType w:val="multilevel"/>
    <w:tmpl w:val="402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416B2"/>
    <w:multiLevelType w:val="multilevel"/>
    <w:tmpl w:val="AA9838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814A2"/>
    <w:multiLevelType w:val="hybridMultilevel"/>
    <w:tmpl w:val="599A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A75D6"/>
    <w:multiLevelType w:val="multilevel"/>
    <w:tmpl w:val="B0A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F7F4C"/>
    <w:multiLevelType w:val="multilevel"/>
    <w:tmpl w:val="9136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25EF4"/>
    <w:multiLevelType w:val="multilevel"/>
    <w:tmpl w:val="025A83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C0393"/>
    <w:multiLevelType w:val="multilevel"/>
    <w:tmpl w:val="92148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71EBC"/>
    <w:multiLevelType w:val="multilevel"/>
    <w:tmpl w:val="A8B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552F2"/>
    <w:multiLevelType w:val="multilevel"/>
    <w:tmpl w:val="C90207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E55D3"/>
    <w:multiLevelType w:val="multilevel"/>
    <w:tmpl w:val="9990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9F184F"/>
    <w:multiLevelType w:val="multilevel"/>
    <w:tmpl w:val="67E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360FC"/>
    <w:multiLevelType w:val="multilevel"/>
    <w:tmpl w:val="002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3325AC"/>
    <w:multiLevelType w:val="multilevel"/>
    <w:tmpl w:val="E67A92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5B02A7"/>
    <w:multiLevelType w:val="multilevel"/>
    <w:tmpl w:val="02A03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5F06A1"/>
    <w:multiLevelType w:val="multilevel"/>
    <w:tmpl w:val="DFC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97E98"/>
    <w:multiLevelType w:val="multilevel"/>
    <w:tmpl w:val="A05E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86FF7"/>
    <w:multiLevelType w:val="multilevel"/>
    <w:tmpl w:val="63AAE0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44017"/>
    <w:multiLevelType w:val="multilevel"/>
    <w:tmpl w:val="EFA8C7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147CB5"/>
    <w:multiLevelType w:val="multilevel"/>
    <w:tmpl w:val="FB743B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CB3F0A"/>
    <w:multiLevelType w:val="multilevel"/>
    <w:tmpl w:val="524ED5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86633A"/>
    <w:multiLevelType w:val="multilevel"/>
    <w:tmpl w:val="EE782E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57837"/>
    <w:multiLevelType w:val="multilevel"/>
    <w:tmpl w:val="40D2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01F2E"/>
    <w:multiLevelType w:val="multilevel"/>
    <w:tmpl w:val="C746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065F0F"/>
    <w:multiLevelType w:val="multilevel"/>
    <w:tmpl w:val="FBDE26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9E7EAC"/>
    <w:multiLevelType w:val="multilevel"/>
    <w:tmpl w:val="DE3E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352B20"/>
    <w:multiLevelType w:val="multilevel"/>
    <w:tmpl w:val="39A4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69015E"/>
    <w:multiLevelType w:val="multilevel"/>
    <w:tmpl w:val="468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890D50"/>
    <w:multiLevelType w:val="multilevel"/>
    <w:tmpl w:val="E7ECF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853EED"/>
    <w:multiLevelType w:val="multilevel"/>
    <w:tmpl w:val="A50A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B7724B"/>
    <w:multiLevelType w:val="multilevel"/>
    <w:tmpl w:val="C97E6C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169FE"/>
    <w:multiLevelType w:val="multilevel"/>
    <w:tmpl w:val="F240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4"/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41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42"/>
    <w:lvlOverride w:ilvl="0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/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33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lowerLetter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39"/>
  </w:num>
  <w:num w:numId="18">
    <w:abstractNumId w:val="26"/>
    <w:lvlOverride w:ilvl="0">
      <w:lvl w:ilvl="0">
        <w:numFmt w:val="decimal"/>
        <w:lvlText w:val="%1."/>
        <w:lvlJc w:val="left"/>
      </w:lvl>
    </w:lvlOverride>
  </w:num>
  <w:num w:numId="19">
    <w:abstractNumId w:val="21"/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36"/>
    <w:lvlOverride w:ilvl="0">
      <w:lvl w:ilvl="0">
        <w:numFmt w:val="lowerLetter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40"/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lowerLetter"/>
        <w:lvlText w:val="%1."/>
        <w:lvlJc w:val="left"/>
      </w:lvl>
    </w:lvlOverride>
  </w:num>
  <w:num w:numId="26">
    <w:abstractNumId w:val="32"/>
    <w:lvlOverride w:ilvl="0">
      <w:lvl w:ilvl="0">
        <w:numFmt w:val="decimal"/>
        <w:lvlText w:val="%1."/>
        <w:lvlJc w:val="left"/>
      </w:lvl>
    </w:lvlOverride>
  </w:num>
  <w:num w:numId="27">
    <w:abstractNumId w:val="35"/>
    <w:lvlOverride w:ilvl="0"/>
  </w:num>
  <w:num w:numId="28">
    <w:abstractNumId w:val="37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/>
  </w:num>
  <w:num w:numId="30">
    <w:abstractNumId w:val="34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/>
  </w:num>
  <w:num w:numId="32">
    <w:abstractNumId w:val="2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/>
  </w:num>
  <w:num w:numId="34">
    <w:abstractNumId w:val="31"/>
    <w:lvlOverride w:ilvl="0">
      <w:lvl w:ilvl="0">
        <w:numFmt w:val="decimal"/>
        <w:lvlText w:val="%1."/>
        <w:lvlJc w:val="left"/>
      </w:lvl>
    </w:lvlOverride>
  </w:num>
  <w:num w:numId="35">
    <w:abstractNumId w:val="30"/>
    <w:lvlOverride w:ilvl="0">
      <w:lvl w:ilvl="0">
        <w:numFmt w:val="decimal"/>
        <w:lvlText w:val="%1."/>
        <w:lvlJc w:val="left"/>
      </w:lvl>
    </w:lvlOverride>
  </w:num>
  <w:num w:numId="36">
    <w:abstractNumId w:val="18"/>
    <w:lvlOverride w:ilvl="0"/>
  </w:num>
  <w:num w:numId="37">
    <w:abstractNumId w:val="19"/>
    <w:lvlOverride w:ilvl="0">
      <w:lvl w:ilvl="0">
        <w:numFmt w:val="decimal"/>
        <w:lvlText w:val="%1."/>
        <w:lvlJc w:val="left"/>
      </w:lvl>
    </w:lvlOverride>
  </w:num>
  <w:num w:numId="38">
    <w:abstractNumId w:val="38"/>
    <w:lvlOverride w:ilvl="0"/>
  </w:num>
  <w:num w:numId="39">
    <w:abstractNumId w:val="43"/>
    <w:lvlOverride w:ilvl="0">
      <w:lvl w:ilvl="0">
        <w:numFmt w:val="decimal"/>
        <w:lvlText w:val="%1."/>
        <w:lvlJc w:val="left"/>
      </w:lvl>
    </w:lvlOverride>
  </w:num>
  <w:num w:numId="40">
    <w:abstractNumId w:val="24"/>
    <w:lvlOverride w:ilvl="0"/>
  </w:num>
  <w:num w:numId="41">
    <w:abstractNumId w:val="22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/>
  </w:num>
  <w:num w:numId="43">
    <w:abstractNumId w:val="14"/>
  </w:num>
  <w:num w:numId="44">
    <w:abstractNumId w:val="0"/>
    <w:lvlOverride w:ilvl="0">
      <w:lvl w:ilvl="0">
        <w:numFmt w:val="decimal"/>
        <w:lvlText w:val="%1."/>
        <w:lvlJc w:val="left"/>
      </w:lvl>
    </w:lvlOverride>
  </w:num>
  <w:num w:numId="45">
    <w:abstractNumId w:val="0"/>
    <w:lvlOverride w:ilvl="0">
      <w:lvl w:ilvl="0">
        <w:numFmt w:val="decimal"/>
        <w:lvlText w:val="%1."/>
        <w:lvlJc w:val="left"/>
      </w:lvl>
    </w:lvlOverride>
  </w:num>
  <w:num w:numId="46">
    <w:abstractNumId w:val="0"/>
    <w:lvlOverride w:ilvl="0">
      <w:lvl w:ilvl="0">
        <w:numFmt w:val="decimal"/>
        <w:lvlText w:val="%1."/>
        <w:lvlJc w:val="left"/>
      </w:lvl>
    </w:lvlOverride>
  </w:num>
  <w:num w:numId="47">
    <w:abstractNumId w:val="0"/>
    <w:lvlOverride w:ilvl="0">
      <w:lvl w:ilvl="0">
        <w:numFmt w:val="decimal"/>
        <w:lvlText w:val="%1."/>
        <w:lvlJc w:val="left"/>
      </w:lvl>
    </w:lvlOverride>
  </w:num>
  <w:num w:numId="48">
    <w:abstractNumId w:val="0"/>
    <w:lvlOverride w:ilvl="0">
      <w:lvl w:ilvl="0">
        <w:numFmt w:val="decimal"/>
        <w:lvlText w:val="%1."/>
        <w:lvlJc w:val="left"/>
      </w:lvl>
    </w:lvlOverride>
  </w:num>
  <w:num w:numId="49">
    <w:abstractNumId w:val="0"/>
    <w:lvlOverride w:ilvl="0">
      <w:lvl w:ilvl="0">
        <w:numFmt w:val="decimal"/>
        <w:lvlText w:val="%1."/>
        <w:lvlJc w:val="left"/>
      </w:lvl>
    </w:lvlOverride>
  </w:num>
  <w:num w:numId="50">
    <w:abstractNumId w:val="0"/>
    <w:lvlOverride w:ilvl="0">
      <w:lvl w:ilvl="0">
        <w:numFmt w:val="decimal"/>
        <w:lvlText w:val="%1."/>
        <w:lvlJc w:val="left"/>
      </w:lvl>
    </w:lvlOverride>
  </w:num>
  <w:num w:numId="51">
    <w:abstractNumId w:val="0"/>
    <w:lvlOverride w:ilvl="0">
      <w:lvl w:ilvl="0">
        <w:numFmt w:val="decimal"/>
        <w:lvlText w:val="%1."/>
        <w:lvlJc w:val="left"/>
      </w:lvl>
    </w:lvlOverride>
  </w:num>
  <w:num w:numId="52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D1"/>
    <w:rsid w:val="00034E78"/>
    <w:rsid w:val="00066E19"/>
    <w:rsid w:val="000B4BF8"/>
    <w:rsid w:val="000F2898"/>
    <w:rsid w:val="00115663"/>
    <w:rsid w:val="001A2884"/>
    <w:rsid w:val="00213EAB"/>
    <w:rsid w:val="00215D1D"/>
    <w:rsid w:val="002812CE"/>
    <w:rsid w:val="00282582"/>
    <w:rsid w:val="00284AAA"/>
    <w:rsid w:val="002C4331"/>
    <w:rsid w:val="002D724B"/>
    <w:rsid w:val="002D7F70"/>
    <w:rsid w:val="002E1A5A"/>
    <w:rsid w:val="00312210"/>
    <w:rsid w:val="00322ED4"/>
    <w:rsid w:val="00361777"/>
    <w:rsid w:val="00361FC2"/>
    <w:rsid w:val="003E490A"/>
    <w:rsid w:val="003F6F5D"/>
    <w:rsid w:val="003F7C02"/>
    <w:rsid w:val="00405D9D"/>
    <w:rsid w:val="004070B2"/>
    <w:rsid w:val="00412382"/>
    <w:rsid w:val="00462B54"/>
    <w:rsid w:val="004C595E"/>
    <w:rsid w:val="00535A9A"/>
    <w:rsid w:val="00576382"/>
    <w:rsid w:val="005F43B0"/>
    <w:rsid w:val="00620729"/>
    <w:rsid w:val="006279EB"/>
    <w:rsid w:val="00673242"/>
    <w:rsid w:val="00691768"/>
    <w:rsid w:val="006F0367"/>
    <w:rsid w:val="00764F71"/>
    <w:rsid w:val="007C4A68"/>
    <w:rsid w:val="007E0D6E"/>
    <w:rsid w:val="007E3A99"/>
    <w:rsid w:val="0082445A"/>
    <w:rsid w:val="008658F6"/>
    <w:rsid w:val="00872CB1"/>
    <w:rsid w:val="008927D1"/>
    <w:rsid w:val="008945AC"/>
    <w:rsid w:val="008C2740"/>
    <w:rsid w:val="009439AA"/>
    <w:rsid w:val="00953577"/>
    <w:rsid w:val="00A45E55"/>
    <w:rsid w:val="00A66D48"/>
    <w:rsid w:val="00B043DF"/>
    <w:rsid w:val="00B22EC4"/>
    <w:rsid w:val="00B54EAE"/>
    <w:rsid w:val="00B552FE"/>
    <w:rsid w:val="00BA5A05"/>
    <w:rsid w:val="00BC06ED"/>
    <w:rsid w:val="00C443CB"/>
    <w:rsid w:val="00C80ACB"/>
    <w:rsid w:val="00CE2CAB"/>
    <w:rsid w:val="00D904CD"/>
    <w:rsid w:val="00DA260A"/>
    <w:rsid w:val="00DA7A23"/>
    <w:rsid w:val="00DE3E34"/>
    <w:rsid w:val="00E041D6"/>
    <w:rsid w:val="00E32718"/>
    <w:rsid w:val="00E70A4D"/>
    <w:rsid w:val="00E71405"/>
    <w:rsid w:val="00E802A8"/>
    <w:rsid w:val="00F04151"/>
    <w:rsid w:val="00F04BD3"/>
    <w:rsid w:val="00F67927"/>
    <w:rsid w:val="00F83039"/>
    <w:rsid w:val="00F87567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362C9E3"/>
  <w15:chartTrackingRefBased/>
  <w15:docId w15:val="{08DE3746-9CDF-4D20-B4C6-664AB05B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AA"/>
    <w:rPr>
      <w:color w:val="000000" w:themeColor="text1"/>
      <w:sz w:val="24"/>
    </w:rPr>
  </w:style>
  <w:style w:type="paragraph" w:styleId="Ttulo1">
    <w:name w:val="heading 1"/>
    <w:basedOn w:val="Normal"/>
    <w:next w:val="Informacindecontacto"/>
    <w:link w:val="Ttulo1Car"/>
    <w:uiPriority w:val="1"/>
    <w:qFormat/>
    <w:rsid w:val="002E1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D5157" w:themeColor="accent2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1"/>
    <w:semiHidden/>
    <w:unhideWhenUsed/>
    <w:qFormat/>
    <w:rsid w:val="00FA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F6228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semiHidden/>
    <w:unhideWhenUsed/>
    <w:qFormat/>
    <w:rsid w:val="00FA5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F6228" w:themeColor="accent6" w:themeShade="80"/>
      <w:szCs w:val="24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FA5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F6228" w:themeColor="accent6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FA5F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4F6228" w:themeColor="accent6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FA5F9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color w:val="4F6228" w:themeColor="accent6" w:themeShade="80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FA5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228" w:themeColor="accent6" w:themeShade="80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D90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D90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E1A5A"/>
    <w:rPr>
      <w:rFonts w:asciiTheme="majorHAnsi" w:eastAsiaTheme="majorEastAsia" w:hAnsiTheme="majorHAnsi" w:cstheme="majorBidi"/>
      <w:bCs/>
      <w:color w:val="3D5157" w:themeColor="accent2"/>
      <w:sz w:val="36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bCs w:val="0"/>
      <w:szCs w:val="32"/>
    </w:rPr>
  </w:style>
  <w:style w:type="paragraph" w:styleId="Encabezado">
    <w:name w:val="header"/>
    <w:basedOn w:val="Normal"/>
    <w:link w:val="EncabezadoCar"/>
    <w:uiPriority w:val="99"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4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Informacindecontacto">
    <w:name w:val="Información de contacto"/>
    <w:basedOn w:val="Normal"/>
    <w:uiPriority w:val="2"/>
    <w:qFormat/>
    <w:rsid w:val="000F2898"/>
    <w:pPr>
      <w:spacing w:after="0"/>
      <w:contextualSpacing/>
    </w:pPr>
    <w:rPr>
      <w:rFonts w:eastAsiaTheme="minorEastAsia"/>
      <w:color w:val="607E4C" w:themeColor="accent4"/>
    </w:rPr>
  </w:style>
  <w:style w:type="paragraph" w:styleId="Cierre">
    <w:name w:val="Closing"/>
    <w:basedOn w:val="Normal"/>
    <w:next w:val="Firma"/>
    <w:link w:val="CierreCar"/>
    <w:uiPriority w:val="5"/>
    <w:qFormat/>
    <w:rsid w:val="002E1A5A"/>
    <w:pPr>
      <w:spacing w:before="720"/>
    </w:pPr>
    <w:rPr>
      <w:rFonts w:eastAsiaTheme="minorEastAsia"/>
      <w:bCs/>
      <w:szCs w:val="18"/>
    </w:rPr>
  </w:style>
  <w:style w:type="character" w:customStyle="1" w:styleId="CierreCar">
    <w:name w:val="Cierre Car"/>
    <w:basedOn w:val="Fuentedeprrafopredeter"/>
    <w:link w:val="Cierre"/>
    <w:uiPriority w:val="5"/>
    <w:rsid w:val="002E1A5A"/>
    <w:rPr>
      <w:rFonts w:eastAsiaTheme="minorEastAsia"/>
      <w:bCs/>
      <w:color w:val="000000" w:themeColor="text1"/>
      <w:sz w:val="24"/>
      <w:szCs w:val="18"/>
    </w:rPr>
  </w:style>
  <w:style w:type="paragraph" w:styleId="Firma">
    <w:name w:val="Signature"/>
    <w:basedOn w:val="Normal"/>
    <w:next w:val="Normal"/>
    <w:link w:val="FirmaCar"/>
    <w:uiPriority w:val="6"/>
    <w:qFormat/>
    <w:pPr>
      <w:spacing w:before="720" w:after="280"/>
      <w:contextualSpacing/>
    </w:pPr>
    <w:rPr>
      <w:rFonts w:eastAsiaTheme="minorEastAsia"/>
      <w:bCs/>
      <w:szCs w:val="18"/>
    </w:rPr>
  </w:style>
  <w:style w:type="character" w:customStyle="1" w:styleId="FirmaCar">
    <w:name w:val="Firma Car"/>
    <w:basedOn w:val="Fuentedeprrafopredeter"/>
    <w:link w:val="Firma"/>
    <w:uiPriority w:val="6"/>
    <w:rPr>
      <w:rFonts w:eastAsiaTheme="minorEastAsia"/>
      <w:bCs/>
      <w:szCs w:val="18"/>
    </w:rPr>
  </w:style>
  <w:style w:type="paragraph" w:styleId="Saludo">
    <w:name w:val="Salutation"/>
    <w:basedOn w:val="Normal"/>
    <w:next w:val="Normal"/>
    <w:link w:val="SaludoCar"/>
    <w:uiPriority w:val="4"/>
    <w:qFormat/>
    <w:rsid w:val="00E32718"/>
    <w:pPr>
      <w:spacing w:before="440" w:after="180"/>
    </w:pPr>
    <w:rPr>
      <w:rFonts w:eastAsiaTheme="minorEastAsia"/>
      <w:bCs/>
      <w:szCs w:val="18"/>
    </w:rPr>
  </w:style>
  <w:style w:type="character" w:customStyle="1" w:styleId="SaludoCar">
    <w:name w:val="Saludo Car"/>
    <w:basedOn w:val="Fuentedeprrafopredeter"/>
    <w:link w:val="Saludo"/>
    <w:uiPriority w:val="4"/>
    <w:rsid w:val="00E32718"/>
    <w:rPr>
      <w:rFonts w:eastAsiaTheme="minorEastAsia"/>
      <w:bCs/>
      <w:color w:val="000000" w:themeColor="text1"/>
      <w:sz w:val="24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  <w:color w:val="3D5157" w:themeColor="accent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FA5F92"/>
    <w:rPr>
      <w:rFonts w:asciiTheme="majorHAnsi" w:eastAsiaTheme="majorEastAsia" w:hAnsiTheme="majorHAnsi" w:cstheme="majorBidi"/>
      <w:color w:val="4F6228" w:themeColor="accent6" w:themeShade="80"/>
      <w:sz w:val="26"/>
      <w:szCs w:val="26"/>
    </w:rPr>
  </w:style>
  <w:style w:type="table" w:styleId="Tablaconcuadrcula">
    <w:name w:val="Table Grid"/>
    <w:basedOn w:val="Tablanormal"/>
    <w:uiPriority w:val="39"/>
    <w:rsid w:val="0031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1"/>
    <w:semiHidden/>
    <w:rsid w:val="00FA5F92"/>
    <w:rPr>
      <w:rFonts w:asciiTheme="majorHAnsi" w:eastAsiaTheme="majorEastAsia" w:hAnsiTheme="majorHAnsi" w:cstheme="majorBidi"/>
      <w:i/>
      <w:iCs/>
      <w:color w:val="4F6228" w:themeColor="accent6" w:themeShade="80"/>
      <w:sz w:val="24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FA5F92"/>
    <w:rPr>
      <w:rFonts w:asciiTheme="majorHAnsi" w:eastAsiaTheme="majorEastAsia" w:hAnsiTheme="majorHAnsi" w:cstheme="majorBidi"/>
      <w:color w:val="4F6228" w:themeColor="accent6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FA5F92"/>
    <w:rPr>
      <w:rFonts w:asciiTheme="majorHAnsi" w:eastAsiaTheme="majorEastAsia" w:hAnsiTheme="majorHAnsi" w:cstheme="majorBidi"/>
      <w:color w:val="4F6228" w:themeColor="accent6" w:themeShade="80"/>
      <w:sz w:val="24"/>
    </w:rPr>
  </w:style>
  <w:style w:type="character" w:customStyle="1" w:styleId="Ttulo3Car">
    <w:name w:val="Título 3 Car"/>
    <w:basedOn w:val="Fuentedeprrafopredeter"/>
    <w:link w:val="Ttulo3"/>
    <w:uiPriority w:val="1"/>
    <w:semiHidden/>
    <w:rsid w:val="00FA5F92"/>
    <w:rPr>
      <w:rFonts w:asciiTheme="majorHAnsi" w:eastAsiaTheme="majorEastAsia" w:hAnsiTheme="majorHAnsi" w:cstheme="majorBidi"/>
      <w:color w:val="4F6228" w:themeColor="accent6" w:themeShade="80"/>
      <w:sz w:val="24"/>
      <w:szCs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F2898"/>
    <w:rPr>
      <w:i/>
      <w:iCs/>
      <w:color w:val="4F6228" w:themeColor="accent6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F2898"/>
    <w:pPr>
      <w:pBdr>
        <w:top w:val="single" w:sz="4" w:space="10" w:color="4F6228" w:themeColor="accent6" w:themeShade="80"/>
        <w:bottom w:val="single" w:sz="4" w:space="10" w:color="4F6228" w:themeColor="accent6" w:themeShade="80"/>
      </w:pBdr>
      <w:spacing w:before="360" w:after="360"/>
      <w:ind w:left="864" w:right="864"/>
      <w:jc w:val="center"/>
    </w:pPr>
    <w:rPr>
      <w:i/>
      <w:iCs/>
      <w:color w:val="3C5020" w:themeColor="accent5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2898"/>
    <w:rPr>
      <w:i/>
      <w:iCs/>
      <w:color w:val="3C5020" w:themeColor="accent5" w:themeShade="80"/>
      <w:sz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F2898"/>
    <w:rPr>
      <w:b/>
      <w:bCs/>
      <w:caps w:val="0"/>
      <w:smallCaps/>
      <w:color w:val="3C5020" w:themeColor="accent5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0F2898"/>
    <w:pPr>
      <w:pBdr>
        <w:top w:val="single" w:sz="2" w:space="10" w:color="3C5020" w:themeColor="accent5" w:themeShade="80"/>
        <w:left w:val="single" w:sz="2" w:space="10" w:color="3C5020" w:themeColor="accent5" w:themeShade="80"/>
        <w:bottom w:val="single" w:sz="2" w:space="10" w:color="3C5020" w:themeColor="accent5" w:themeShade="80"/>
        <w:right w:val="single" w:sz="2" w:space="10" w:color="3C5020" w:themeColor="accent5" w:themeShade="80"/>
      </w:pBdr>
      <w:ind w:left="1152" w:right="1152"/>
    </w:pPr>
    <w:rPr>
      <w:rFonts w:eastAsiaTheme="minorEastAsia"/>
      <w:i/>
      <w:iCs/>
      <w:color w:val="3C5020" w:themeColor="accent5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0F2898"/>
    <w:rPr>
      <w:color w:val="4F6228" w:themeColor="accent6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9439AA"/>
    <w:rPr>
      <w:color w:val="3D5157" w:themeColor="accent2"/>
      <w:u w:val="single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904C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04CD"/>
    <w:pPr>
      <w:spacing w:after="200" w:line="240" w:lineRule="auto"/>
    </w:pPr>
    <w:rPr>
      <w:i/>
      <w:iCs/>
      <w:color w:val="2F4158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904CD"/>
    <w:rPr>
      <w:i/>
      <w:iCs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FA5F92"/>
    <w:rPr>
      <w:rFonts w:asciiTheme="majorHAnsi" w:eastAsiaTheme="majorEastAsia" w:hAnsiTheme="majorHAnsi" w:cstheme="majorBidi"/>
      <w:i/>
      <w:iCs/>
      <w:color w:val="4F6228" w:themeColor="accent6" w:themeShade="80"/>
      <w:sz w:val="24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D904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D904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semiHidden/>
    <w:unhideWhenUsed/>
    <w:qFormat/>
    <w:rsid w:val="00D904CD"/>
    <w:pPr>
      <w:ind w:left="720"/>
      <w:contextualSpacing/>
    </w:pPr>
  </w:style>
  <w:style w:type="paragraph" w:styleId="Sinespaciado">
    <w:name w:val="No Spacing"/>
    <w:uiPriority w:val="1"/>
    <w:semiHidden/>
    <w:unhideWhenUsed/>
    <w:qFormat/>
    <w:rsid w:val="00D904CD"/>
    <w:pPr>
      <w:spacing w:after="0" w:line="240" w:lineRule="auto"/>
    </w:pPr>
    <w:rPr>
      <w:color w:val="000000" w:themeColor="text1"/>
      <w:sz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904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04CD"/>
    <w:rPr>
      <w:i/>
      <w:iCs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D904C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04C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904C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904CD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D904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D9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7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downloads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sdn.microsoft.com/es-co/library/mt238290.asp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ql-server/sql-server-editions-expres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-Million\AppData\Roaming\Microsoft\Plantillas\Membrete%20(dise&#241;o%20onda%20verde).dotx" TargetMode="External"/></Relationships>
</file>

<file path=word/theme/theme1.xml><?xml version="1.0" encoding="utf-8"?>
<a:theme xmlns:a="http://schemas.openxmlformats.org/drawingml/2006/main" name="Green Wave">
  <a:themeElements>
    <a:clrScheme name="Custom 24">
      <a:dk1>
        <a:sysClr val="windowText" lastClr="000000"/>
      </a:dk1>
      <a:lt1>
        <a:sysClr val="window" lastClr="FFFFFF"/>
      </a:lt1>
      <a:dk2>
        <a:srgbClr val="2F4158"/>
      </a:dk2>
      <a:lt2>
        <a:srgbClr val="F2F2F2"/>
      </a:lt2>
      <a:accent1>
        <a:srgbClr val="D0DE4E"/>
      </a:accent1>
      <a:accent2>
        <a:srgbClr val="3D5157"/>
      </a:accent2>
      <a:accent3>
        <a:srgbClr val="47653F"/>
      </a:accent3>
      <a:accent4>
        <a:srgbClr val="607E4C"/>
      </a:accent4>
      <a:accent5>
        <a:srgbClr val="78A141"/>
      </a:accent5>
      <a:accent6>
        <a:srgbClr val="9BBB59"/>
      </a:accent6>
      <a:hlink>
        <a:srgbClr val="9BBB59"/>
      </a:hlink>
      <a:folHlink>
        <a:srgbClr val="9BBB59"/>
      </a:folHlink>
    </a:clrScheme>
    <a:fontScheme name="Custom 5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F4A3-1EC1-4437-AE7E-C6759017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(diseño onda verde).dotx</Template>
  <TotalTime>337</TotalTime>
  <Pages>6</Pages>
  <Words>1204</Words>
  <Characters>6623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Carlos-Million</dc:creator>
  <cp:keywords/>
  <dc:description/>
  <cp:lastModifiedBy>Jonatan Rojas Ramirez</cp:lastModifiedBy>
  <cp:revision>8</cp:revision>
  <cp:lastPrinted>2019-05-22T14:40:00Z</cp:lastPrinted>
  <dcterms:created xsi:type="dcterms:W3CDTF">2019-10-24T18:20:00Z</dcterms:created>
  <dcterms:modified xsi:type="dcterms:W3CDTF">2020-10-26T03:05:00Z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2018-05-05T08:32:37.1667882Z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